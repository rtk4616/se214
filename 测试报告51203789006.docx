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101F7">
              <w:rPr>
                <w:rFonts w:hint="eastAsia"/>
              </w:rPr>
              <w:t>20</w:t>
            </w:r>
            <w:r>
              <w:rPr>
                <w:rFonts w:ascii="Times New Roman"/>
              </w:rPr>
              <w:t>/</w:t>
            </w:r>
            <w:r w:rsidR="003101F7"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 w:rsidR="003101F7">
              <w:rPr>
                <w:rFonts w:hint="eastAsia"/>
              </w:rPr>
              <w:t>2014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3101F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101F7">
              <w:rPr>
                <w:rFonts w:hint="eastAsia"/>
              </w:rPr>
              <w:t>王浩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614542" w:rsidRDefault="00614542" w:rsidP="00C34D14">
      <w:pPr>
        <w:pStyle w:val="2"/>
        <w:rPr>
          <w:snapToGrid/>
        </w:rPr>
      </w:pPr>
      <w:bookmarkStart w:id="2" w:name="_Toc393891299"/>
      <w:r>
        <w:rPr>
          <w:rFonts w:hint="eastAsia"/>
          <w:snapToGrid/>
          <w:lang w:eastAsia="en-US"/>
        </w:rPr>
        <w:t>目</w:t>
      </w:r>
      <w:bookmarkEnd w:id="2"/>
      <w:r w:rsidR="00C34D14">
        <w:rPr>
          <w:rFonts w:hint="eastAsia"/>
          <w:snapToGrid/>
        </w:rPr>
        <w:t>的</w:t>
      </w:r>
    </w:p>
    <w:p w:rsidR="00C34D14" w:rsidRPr="00C34D14" w:rsidRDefault="00C34D14" w:rsidP="00C34D14">
      <w:pPr>
        <w:ind w:left="720"/>
      </w:pPr>
      <w:r>
        <w:rPr>
          <w:rFonts w:hint="eastAsia"/>
        </w:rPr>
        <w:t>对所开发软件</w:t>
      </w:r>
      <w:r w:rsidR="00697B7B">
        <w:rPr>
          <w:rFonts w:hint="eastAsia"/>
        </w:rPr>
        <w:t>进行测评，并对项目进行总结</w:t>
      </w:r>
    </w:p>
    <w:p w:rsidR="00614542" w:rsidRDefault="00614542" w:rsidP="00614542">
      <w:pPr>
        <w:pStyle w:val="2"/>
        <w:rPr>
          <w:snapToGrid/>
        </w:rPr>
      </w:pPr>
      <w:bookmarkStart w:id="3" w:name="_Toc393891300"/>
      <w:r>
        <w:rPr>
          <w:rFonts w:hint="eastAsia"/>
          <w:snapToGrid/>
          <w:lang w:eastAsia="en-US"/>
        </w:rPr>
        <w:t>范围</w:t>
      </w:r>
      <w:bookmarkEnd w:id="3"/>
    </w:p>
    <w:p w:rsidR="00697B7B" w:rsidRPr="00697B7B" w:rsidRDefault="004970F2" w:rsidP="00697B7B">
      <w:pPr>
        <w:ind w:left="720"/>
      </w:pPr>
      <w:r>
        <w:t>R</w:t>
      </w:r>
      <w:r>
        <w:rPr>
          <w:rFonts w:hint="eastAsia"/>
        </w:rPr>
        <w:t>outine 程序</w:t>
      </w:r>
    </w:p>
    <w:p w:rsidR="00614542" w:rsidRPr="00614542" w:rsidRDefault="00614542" w:rsidP="004970F2">
      <w:pPr>
        <w:pStyle w:val="2"/>
        <w:numPr>
          <w:ilvl w:val="0"/>
          <w:numId w:val="0"/>
        </w:numPr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r w:rsidRPr="000B2529">
        <w:rPr>
          <w:rFonts w:hint="eastAsia"/>
          <w:snapToGrid/>
          <w:lang w:eastAsia="en-US"/>
        </w:rPr>
        <w:t>参考资料</w:t>
      </w:r>
      <w:bookmarkEnd w:id="5"/>
    </w:p>
    <w:p w:rsidR="00614542" w:rsidRPr="00D376AF" w:rsidRDefault="00614542" w:rsidP="00D376AF">
      <w:pPr>
        <w:pStyle w:val="2"/>
        <w:rPr>
          <w:snapToGrid/>
          <w:lang w:eastAsia="en-US"/>
        </w:rPr>
      </w:pPr>
      <w:bookmarkStart w:id="6" w:name="_Toc393891303"/>
      <w:r>
        <w:rPr>
          <w:rFonts w:hint="eastAsia"/>
          <w:snapToGrid/>
          <w:lang w:eastAsia="en-US"/>
        </w:rPr>
        <w:t>概述</w:t>
      </w:r>
      <w:bookmarkEnd w:id="6"/>
    </w:p>
    <w:p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D376AF" w:rsidRDefault="00D376AF" w:rsidP="00D376AF">
      <w:pPr>
        <w:ind w:left="720"/>
      </w:pPr>
      <w:r>
        <w:rPr>
          <w:rFonts w:hint="eastAsia"/>
        </w:rPr>
        <w:t>时间：2014.8.20</w:t>
      </w:r>
    </w:p>
    <w:p w:rsidR="00D376AF" w:rsidRDefault="00D376AF" w:rsidP="00D376AF">
      <w:pPr>
        <w:ind w:left="720"/>
      </w:pPr>
      <w:r>
        <w:rPr>
          <w:rFonts w:hint="eastAsia"/>
        </w:rPr>
        <w:t>地点：家中</w:t>
      </w:r>
    </w:p>
    <w:p w:rsidR="00D376AF" w:rsidRDefault="00D376AF" w:rsidP="00D376AF">
      <w:pPr>
        <w:ind w:left="720"/>
      </w:pPr>
      <w:r>
        <w:rPr>
          <w:rFonts w:hint="eastAsia"/>
        </w:rPr>
        <w:t>人员：王浩</w:t>
      </w:r>
    </w:p>
    <w:p w:rsidR="00D376AF" w:rsidRDefault="00D376AF" w:rsidP="00D376AF">
      <w:pPr>
        <w:ind w:left="720"/>
      </w:pPr>
      <w:r>
        <w:rPr>
          <w:rFonts w:hint="eastAsia"/>
        </w:rPr>
        <w:t>测试方法：手工</w:t>
      </w:r>
    </w:p>
    <w:p w:rsidR="00D376AF" w:rsidRPr="00D376AF" w:rsidRDefault="00D376AF" w:rsidP="00D376AF">
      <w:pPr>
        <w:ind w:left="720"/>
      </w:pPr>
      <w:r>
        <w:rPr>
          <w:rFonts w:hint="eastAsia"/>
        </w:rPr>
        <w:t>测试内容：</w:t>
      </w:r>
      <w:r w:rsidR="00207457">
        <w:rPr>
          <w:rFonts w:hint="eastAsia"/>
        </w:rPr>
        <w:t>功能测试、性能测试、可靠性能测试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D376AF" w:rsidRPr="00D376AF" w:rsidRDefault="00D376AF" w:rsidP="00D376AF">
      <w:pPr>
        <w:ind w:left="720"/>
      </w:pPr>
      <w:r>
        <w:t>W</w:t>
      </w:r>
      <w:r w:rsidR="00AC4BA4">
        <w:rPr>
          <w:rFonts w:hint="eastAsia"/>
        </w:rPr>
        <w:t>indows 和</w:t>
      </w:r>
      <w:r>
        <w:rPr>
          <w:rFonts w:hint="eastAsia"/>
        </w:rPr>
        <w:t>android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  <w:p w:rsidR="00EF6882" w:rsidRPr="00BF6954" w:rsidRDefault="00EF688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E5F2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AE5F2C">
              <w:rPr>
                <w:rFonts w:ascii="Times New Roman" w:hint="eastAsia"/>
                <w:b/>
                <w:snapToGrid/>
                <w:sz w:val="21"/>
                <w:szCs w:val="21"/>
              </w:rPr>
              <w:t>输入验证</w:t>
            </w:r>
          </w:p>
        </w:tc>
        <w:tc>
          <w:tcPr>
            <w:tcW w:w="979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完好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F688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操作验证</w:t>
            </w:r>
          </w:p>
        </w:tc>
        <w:tc>
          <w:tcPr>
            <w:tcW w:w="979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955DC2" w:rsidRPr="00BF11EB" w:rsidRDefault="003C023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3C023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0.1</w:t>
            </w:r>
          </w:p>
        </w:tc>
        <w:tc>
          <w:tcPr>
            <w:tcW w:w="1116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完好</w:t>
            </w:r>
          </w:p>
        </w:tc>
      </w:tr>
      <w:tr w:rsidR="00EF6882" w:rsidTr="00BF6954">
        <w:tc>
          <w:tcPr>
            <w:tcW w:w="993" w:type="dxa"/>
            <w:vMerge/>
          </w:tcPr>
          <w:p w:rsidR="00EF6882" w:rsidRPr="00BF6954" w:rsidRDefault="00EF68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F6882" w:rsidRDefault="00EF688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增加验证</w:t>
            </w:r>
          </w:p>
        </w:tc>
        <w:tc>
          <w:tcPr>
            <w:tcW w:w="979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完好</w:t>
            </w:r>
          </w:p>
        </w:tc>
      </w:tr>
      <w:tr w:rsidR="00EF6882" w:rsidTr="00BF6954">
        <w:tc>
          <w:tcPr>
            <w:tcW w:w="993" w:type="dxa"/>
            <w:vMerge/>
          </w:tcPr>
          <w:p w:rsidR="00EF6882" w:rsidRPr="00BF6954" w:rsidRDefault="00EF68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F6882" w:rsidRDefault="00EF688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删除验证</w:t>
            </w:r>
          </w:p>
        </w:tc>
        <w:tc>
          <w:tcPr>
            <w:tcW w:w="979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完好</w:t>
            </w:r>
          </w:p>
        </w:tc>
      </w:tr>
      <w:tr w:rsidR="00EF6882" w:rsidTr="00BF6954">
        <w:tc>
          <w:tcPr>
            <w:tcW w:w="993" w:type="dxa"/>
            <w:vMerge/>
          </w:tcPr>
          <w:p w:rsidR="00EF6882" w:rsidRPr="00BF6954" w:rsidRDefault="00EF68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F6882" w:rsidRDefault="00EF688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修改验证</w:t>
            </w:r>
          </w:p>
        </w:tc>
        <w:tc>
          <w:tcPr>
            <w:tcW w:w="979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完好</w:t>
            </w:r>
          </w:p>
        </w:tc>
      </w:tr>
      <w:tr w:rsidR="00EF6882" w:rsidTr="00BF6954">
        <w:tc>
          <w:tcPr>
            <w:tcW w:w="993" w:type="dxa"/>
            <w:vMerge/>
          </w:tcPr>
          <w:p w:rsidR="00EF6882" w:rsidRPr="00BF6954" w:rsidRDefault="00EF688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F6882" w:rsidRDefault="00EF688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查询验证</w:t>
            </w:r>
          </w:p>
        </w:tc>
        <w:tc>
          <w:tcPr>
            <w:tcW w:w="979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F688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完好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120</w:t>
            </w:r>
          </w:p>
        </w:tc>
        <w:tc>
          <w:tcPr>
            <w:tcW w:w="1116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955DC2" w:rsidRPr="00BF11EB" w:rsidRDefault="003C023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3C023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0.01</w:t>
            </w:r>
          </w:p>
        </w:tc>
        <w:tc>
          <w:tcPr>
            <w:tcW w:w="1116" w:type="dxa"/>
          </w:tcPr>
          <w:p w:rsidR="00955DC2" w:rsidRPr="00BF11EB" w:rsidRDefault="003C023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较</w:t>
            </w:r>
            <w:r w:rsidR="00C37531">
              <w:rPr>
                <w:rFonts w:ascii="Times New Roman" w:hint="eastAsia"/>
                <w:snapToGrid/>
              </w:rPr>
              <w:t>好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6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955DC2" w:rsidRPr="00BF11EB" w:rsidRDefault="00AC4B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3C023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完</w:t>
            </w:r>
            <w:r w:rsidR="00C37531">
              <w:rPr>
                <w:rFonts w:ascii="Times New Roman" w:hint="eastAsia"/>
                <w:snapToGrid/>
              </w:rPr>
              <w:t>好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</w:p>
        </w:tc>
        <w:tc>
          <w:tcPr>
            <w:tcW w:w="1116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2" w:type="dxa"/>
          </w:tcPr>
          <w:p w:rsidR="00955DC2" w:rsidRPr="00BF11EB" w:rsidRDefault="00AC4B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</w:t>
            </w:r>
            <w:r w:rsidR="00AC4BA4"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C3753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较好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C37531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320</w:t>
            </w:r>
          </w:p>
        </w:tc>
        <w:tc>
          <w:tcPr>
            <w:tcW w:w="1116" w:type="dxa"/>
          </w:tcPr>
          <w:p w:rsidR="00955DC2" w:rsidRDefault="00C37531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</w:p>
        </w:tc>
        <w:tc>
          <w:tcPr>
            <w:tcW w:w="1112" w:type="dxa"/>
          </w:tcPr>
          <w:p w:rsidR="00955DC2" w:rsidRDefault="00AC4BA4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4</w:t>
            </w:r>
          </w:p>
        </w:tc>
        <w:tc>
          <w:tcPr>
            <w:tcW w:w="1116" w:type="dxa"/>
          </w:tcPr>
          <w:p w:rsidR="00955DC2" w:rsidRDefault="00C37531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0.0</w:t>
            </w:r>
            <w:r w:rsidR="00AC4BA4">
              <w:rPr>
                <w:rFonts w:ascii="Times New Roman" w:hint="eastAsia"/>
                <w:i/>
                <w:snapToGrid/>
                <w:color w:val="0000FF"/>
              </w:rPr>
              <w:t>1</w:t>
            </w:r>
          </w:p>
        </w:tc>
        <w:tc>
          <w:tcPr>
            <w:tcW w:w="1116" w:type="dxa"/>
          </w:tcPr>
          <w:p w:rsidR="00955DC2" w:rsidRDefault="00C37531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较好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C3753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3753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3753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C3753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AC4BA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C3753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3753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3753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0.5</w:t>
            </w:r>
          </w:p>
        </w:tc>
        <w:tc>
          <w:tcPr>
            <w:tcW w:w="1439" w:type="dxa"/>
          </w:tcPr>
          <w:p w:rsidR="00B90DCB" w:rsidRPr="007F35AF" w:rsidRDefault="00C3753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0.5</w:t>
            </w:r>
          </w:p>
        </w:tc>
        <w:tc>
          <w:tcPr>
            <w:tcW w:w="1439" w:type="dxa"/>
          </w:tcPr>
          <w:p w:rsidR="00B90DCB" w:rsidRPr="007F35AF" w:rsidRDefault="00C3753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AC4BA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Bug </w:t>
            </w:r>
            <w:r w:rsidR="003C0234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C023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C4BA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增加</w:t>
            </w:r>
            <w:r w:rsidR="003C0234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操作验证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C4BA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增加操作缺陷</w:t>
            </w:r>
            <w:r w:rsidR="001F7DA0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C4BA4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部分增加操作出现连接不上数据库的情况，原因不明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DE076D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31791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Bug </w:t>
            </w:r>
            <w:r w:rsidR="003C0234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C023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AC4BA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操作验证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E076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获取天气失败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DE076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对天气的获取失败，无法读取（尚未实现）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E076D" w:rsidRPr="00DE076D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76D" w:rsidRPr="007F35AF" w:rsidRDefault="00DE076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76D" w:rsidRDefault="00DE076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 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76D" w:rsidRDefault="00DE076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76D" w:rsidRDefault="00DE076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操作验证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76D" w:rsidRDefault="00DE076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数据导入导出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76D" w:rsidRDefault="00DE076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对数据信息的读取与写入失败（尚未实现）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76D" w:rsidRPr="007F35AF" w:rsidRDefault="00DE076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</w:tbl>
    <w:p w:rsidR="008273F3" w:rsidRPr="00DE076D" w:rsidRDefault="008273F3" w:rsidP="00AC4BA4"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</w:t>
      </w:r>
      <w:r w:rsidRPr="00790B3E">
        <w:rPr>
          <w:rFonts w:ascii="Times New Roman" w:hint="eastAsia"/>
          <w:snapToGrid/>
        </w:rPr>
        <w:lastRenderedPageBreak/>
        <w:t>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E076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 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E076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836A8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程序运行较为缓慢</w:t>
            </w:r>
            <w:r w:rsidR="00383401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836A8D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程序运行较为缓慢（并无安装程序）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836A8D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 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836A8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836A8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836A8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程序最小化问题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836A8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程序最小化之后，必须双击才可重新打开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836A8D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836A8D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A8D" w:rsidRPr="00790B3E" w:rsidRDefault="00836A8D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6A8D" w:rsidRDefault="00836A8D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 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8D" w:rsidRDefault="00836A8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8D" w:rsidRDefault="00836A8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8D" w:rsidRDefault="00836A8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开启两个相同程序问题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8D" w:rsidRPr="00836A8D" w:rsidRDefault="00836A8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一旦开启两个相同的程序，两个程序并不能很好的同步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A8D" w:rsidRPr="00836A8D" w:rsidRDefault="00836A8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E076D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836A8D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 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836A8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5D3B87" w:rsidP="00DC1CE7">
            <w:pPr>
              <w:widowControl/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手机</w:t>
            </w:r>
            <w:r w:rsidR="00DC1CE7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客户端闪退问题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C1CE7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手机客户端出现了闪退问题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 w:rsidP="00C37531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C37531" w:rsidRPr="00C37531" w:rsidRDefault="00C37531" w:rsidP="00C37531">
      <w:pPr>
        <w:ind w:firstLineChars="360" w:firstLine="720"/>
      </w:pPr>
      <w:r>
        <w:rPr>
          <w:rFonts w:hint="eastAsia"/>
        </w:rPr>
        <w:t>该程序测试结果应用性良好，较为成功，缺陷较少，细微不足有待改进</w:t>
      </w:r>
      <w:r w:rsidR="003C0234">
        <w:rPr>
          <w:rFonts w:hint="eastAsia"/>
        </w:rPr>
        <w:t>。</w:t>
      </w:r>
    </w:p>
    <w:sectPr w:rsidR="00C37531" w:rsidRPr="00C3753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379" w:rsidRDefault="000B3379">
      <w:r>
        <w:separator/>
      </w:r>
    </w:p>
  </w:endnote>
  <w:endnote w:type="continuationSeparator" w:id="0">
    <w:p w:rsidR="000B3379" w:rsidRDefault="000B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D34FD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D34FDD" w:rsidRPr="00D34FD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379" w:rsidRDefault="000B3379">
      <w:r>
        <w:separator/>
      </w:r>
    </w:p>
  </w:footnote>
  <w:footnote w:type="continuationSeparator" w:id="0">
    <w:p w:rsidR="000B3379" w:rsidRDefault="000B3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 w:rsidR="003101F7">
            <w:rPr>
              <w:rFonts w:ascii="Times New Roman" w:hint="eastAsia"/>
            </w:rPr>
            <w:t xml:space="preserve"> routine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D376AF">
            <w:rPr>
              <w:rFonts w:ascii="Times New Roman" w:hint="eastAsia"/>
              <w:noProof/>
            </w:rPr>
            <w:t>20</w:t>
          </w:r>
          <w:r>
            <w:rPr>
              <w:rFonts w:ascii="Times New Roman"/>
              <w:noProof/>
            </w:rPr>
            <w:t>/</w:t>
          </w:r>
          <w:r w:rsidR="00D376AF">
            <w:rPr>
              <w:rFonts w:ascii="Times New Roman" w:hint="eastAsia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 w:rsidR="00D376AF">
            <w:rPr>
              <w:rFonts w:ascii="Times New Roman" w:hint="eastAsia"/>
              <w:noProof/>
            </w:rPr>
            <w:t>2014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A24"/>
    <w:rsid w:val="00001425"/>
    <w:rsid w:val="00010992"/>
    <w:rsid w:val="0003185B"/>
    <w:rsid w:val="0007478F"/>
    <w:rsid w:val="000A0490"/>
    <w:rsid w:val="000B2529"/>
    <w:rsid w:val="000B337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1F7DA0"/>
    <w:rsid w:val="00207457"/>
    <w:rsid w:val="002866D0"/>
    <w:rsid w:val="00292D69"/>
    <w:rsid w:val="002E71CC"/>
    <w:rsid w:val="0030153D"/>
    <w:rsid w:val="00307DC6"/>
    <w:rsid w:val="003101F7"/>
    <w:rsid w:val="0031791B"/>
    <w:rsid w:val="00320074"/>
    <w:rsid w:val="0035274A"/>
    <w:rsid w:val="00383401"/>
    <w:rsid w:val="003A09BF"/>
    <w:rsid w:val="003B6ADF"/>
    <w:rsid w:val="003C0234"/>
    <w:rsid w:val="003E7102"/>
    <w:rsid w:val="003F4A24"/>
    <w:rsid w:val="004222F3"/>
    <w:rsid w:val="004970F2"/>
    <w:rsid w:val="004B0E53"/>
    <w:rsid w:val="004D536E"/>
    <w:rsid w:val="005510F5"/>
    <w:rsid w:val="00555086"/>
    <w:rsid w:val="00562AE3"/>
    <w:rsid w:val="005D3B87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97B7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A8D"/>
    <w:rsid w:val="00836E8B"/>
    <w:rsid w:val="00844740"/>
    <w:rsid w:val="00881300"/>
    <w:rsid w:val="008A050A"/>
    <w:rsid w:val="008E1AA7"/>
    <w:rsid w:val="00955DC2"/>
    <w:rsid w:val="0095686C"/>
    <w:rsid w:val="009A01E2"/>
    <w:rsid w:val="009A3432"/>
    <w:rsid w:val="009B3144"/>
    <w:rsid w:val="009C7261"/>
    <w:rsid w:val="00A07A93"/>
    <w:rsid w:val="00A25C0D"/>
    <w:rsid w:val="00A31AF2"/>
    <w:rsid w:val="00A43755"/>
    <w:rsid w:val="00A6368F"/>
    <w:rsid w:val="00A76715"/>
    <w:rsid w:val="00AB65D6"/>
    <w:rsid w:val="00AC4BA4"/>
    <w:rsid w:val="00AE5F2C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34D14"/>
    <w:rsid w:val="00C37531"/>
    <w:rsid w:val="00C5163B"/>
    <w:rsid w:val="00C6379D"/>
    <w:rsid w:val="00C9707C"/>
    <w:rsid w:val="00CB3465"/>
    <w:rsid w:val="00CD0DF7"/>
    <w:rsid w:val="00CD68FD"/>
    <w:rsid w:val="00D24DCF"/>
    <w:rsid w:val="00D34FDD"/>
    <w:rsid w:val="00D36288"/>
    <w:rsid w:val="00D376AF"/>
    <w:rsid w:val="00D67C01"/>
    <w:rsid w:val="00D71D88"/>
    <w:rsid w:val="00D7790C"/>
    <w:rsid w:val="00D80D6D"/>
    <w:rsid w:val="00D9286B"/>
    <w:rsid w:val="00D949EA"/>
    <w:rsid w:val="00DA2E87"/>
    <w:rsid w:val="00DC1CE7"/>
    <w:rsid w:val="00DD7B27"/>
    <w:rsid w:val="00DE076D"/>
    <w:rsid w:val="00E1457C"/>
    <w:rsid w:val="00E204BB"/>
    <w:rsid w:val="00E36DCD"/>
    <w:rsid w:val="00E66E16"/>
    <w:rsid w:val="00E672A3"/>
    <w:rsid w:val="00EE5F35"/>
    <w:rsid w:val="00EF6882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Char">
    <w:name w:val="标题 1 Char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Char">
    <w:name w:val="标题 2 Char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Char">
    <w:name w:val="标题 1 Char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Char">
    <w:name w:val="标题 2 Char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0</TotalTime>
  <Pages>6</Pages>
  <Words>482</Words>
  <Characters>2751</Characters>
  <Application>Microsoft Office Word</Application>
  <DocSecurity>0</DocSecurity>
  <Lines>22</Lines>
  <Paragraphs>6</Paragraphs>
  <ScaleCrop>false</ScaleCrop>
  <Company>&lt;SJTU&gt;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wanghao</cp:lastModifiedBy>
  <cp:revision>2</cp:revision>
  <dcterms:created xsi:type="dcterms:W3CDTF">2014-09-13T12:40:00Z</dcterms:created>
  <dcterms:modified xsi:type="dcterms:W3CDTF">2014-09-13T12:40:00Z</dcterms:modified>
</cp:coreProperties>
</file>