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D3A5F" w14:textId="77777777" w:rsidR="00F03B5C" w:rsidRPr="00E204BB" w:rsidRDefault="00776236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美食预订软件</w:t>
      </w:r>
    </w:p>
    <w:p w14:paraId="0F9525A8" w14:textId="77777777" w:rsidR="00F03B5C" w:rsidRDefault="00AD6F33">
      <w:pPr>
        <w:pStyle w:val="a4"/>
        <w:jc w:val="right"/>
        <w:rPr>
          <w:rFonts w:ascii="Arial" w:hAnsi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F4A24">
        <w:rPr>
          <w:rFonts w:ascii="Arial" w:hAnsi="Arial" w:hint="eastAsia"/>
        </w:rPr>
        <w:t>测试报告</w:t>
      </w:r>
      <w:r>
        <w:fldChar w:fldCharType="end"/>
      </w:r>
    </w:p>
    <w:p w14:paraId="67D25B05" w14:textId="77777777" w:rsidR="00320074" w:rsidRDefault="00320074">
      <w:pPr>
        <w:pStyle w:val="a4"/>
        <w:jc w:val="right"/>
        <w:rPr>
          <w:sz w:val="28"/>
        </w:rPr>
      </w:pPr>
    </w:p>
    <w:p w14:paraId="0BFAC97A" w14:textId="77777777" w:rsidR="00F03B5C" w:rsidRDefault="00F03B5C" w:rsidP="00886C0A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776236">
        <w:rPr>
          <w:rFonts w:ascii="Arial" w:hAnsi="Arial"/>
          <w:sz w:val="28"/>
        </w:rPr>
        <w:t xml:space="preserve"> </w:t>
      </w:r>
      <w:r w:rsidR="00776236">
        <w:rPr>
          <w:rFonts w:ascii="Arial" w:hAnsi="Arial" w:hint="eastAsia"/>
          <w:sz w:val="28"/>
        </w:rPr>
        <w:t xml:space="preserve"> </w:t>
      </w:r>
      <w:r>
        <w:rPr>
          <w:rFonts w:ascii="Arial" w:hAnsi="Arial"/>
          <w:sz w:val="28"/>
        </w:rPr>
        <w:t>1.0</w:t>
      </w:r>
    </w:p>
    <w:p w14:paraId="2F100E0F" w14:textId="77777777" w:rsidR="00F03B5C" w:rsidRDefault="00F03B5C"/>
    <w:p w14:paraId="15F82CE5" w14:textId="77777777" w:rsidR="00886C0A" w:rsidRDefault="00886C0A"/>
    <w:p w14:paraId="6CDEFFB1" w14:textId="77777777" w:rsidR="00886C0A" w:rsidRDefault="00886C0A"/>
    <w:p w14:paraId="42041379" w14:textId="77777777" w:rsidR="00886C0A" w:rsidRDefault="00886C0A"/>
    <w:p w14:paraId="316BF1A2" w14:textId="77777777" w:rsidR="00886C0A" w:rsidRDefault="00886C0A"/>
    <w:p w14:paraId="1521A42D" w14:textId="77777777" w:rsidR="00886C0A" w:rsidRDefault="00886C0A"/>
    <w:p w14:paraId="46A42166" w14:textId="77777777" w:rsidR="00886C0A" w:rsidRDefault="00886C0A"/>
    <w:p w14:paraId="21A211BC" w14:textId="77777777" w:rsidR="00886C0A" w:rsidRDefault="00886C0A"/>
    <w:p w14:paraId="618F1E4E" w14:textId="77777777" w:rsidR="00886C0A" w:rsidRDefault="00886C0A"/>
    <w:p w14:paraId="4A8A7B57" w14:textId="77777777" w:rsidR="00886C0A" w:rsidRDefault="00886C0A"/>
    <w:p w14:paraId="3DAA8CC0" w14:textId="77777777" w:rsidR="00886C0A" w:rsidRDefault="00886C0A"/>
    <w:p w14:paraId="52E67AEA" w14:textId="77777777" w:rsidR="00886C0A" w:rsidRDefault="00886C0A"/>
    <w:p w14:paraId="6F0642B0" w14:textId="77777777" w:rsidR="00886C0A" w:rsidRDefault="00886C0A"/>
    <w:p w14:paraId="5E39586A" w14:textId="77777777" w:rsidR="00886C0A" w:rsidRDefault="00886C0A"/>
    <w:p w14:paraId="5901CBB9" w14:textId="77777777" w:rsidR="00886C0A" w:rsidRDefault="00886C0A"/>
    <w:p w14:paraId="34F163A8" w14:textId="77777777" w:rsidR="00886C0A" w:rsidRDefault="00886C0A"/>
    <w:p w14:paraId="2B88E9A4" w14:textId="77777777" w:rsidR="00886C0A" w:rsidRDefault="00886C0A"/>
    <w:p w14:paraId="3E78089A" w14:textId="77777777" w:rsidR="00886C0A" w:rsidRDefault="00886C0A"/>
    <w:p w14:paraId="1DEED57D" w14:textId="77777777" w:rsidR="00886C0A" w:rsidRDefault="00886C0A"/>
    <w:p w14:paraId="6E80D235" w14:textId="77777777" w:rsidR="00886C0A" w:rsidRDefault="00886C0A"/>
    <w:p w14:paraId="5F0D2520" w14:textId="77777777" w:rsidR="00886C0A" w:rsidRDefault="00886C0A"/>
    <w:p w14:paraId="16562FCB" w14:textId="77777777" w:rsidR="00886C0A" w:rsidRDefault="00886C0A"/>
    <w:p w14:paraId="03743932" w14:textId="77777777" w:rsidR="00886C0A" w:rsidRDefault="00886C0A"/>
    <w:p w14:paraId="1CC2DA5B" w14:textId="77777777" w:rsidR="00886C0A" w:rsidRDefault="00886C0A"/>
    <w:p w14:paraId="7A3F8875" w14:textId="77777777" w:rsidR="00886C0A" w:rsidRDefault="00886C0A"/>
    <w:p w14:paraId="7262E191" w14:textId="77777777" w:rsidR="00886C0A" w:rsidRDefault="00886C0A"/>
    <w:p w14:paraId="56747BA0" w14:textId="77777777" w:rsidR="00886C0A" w:rsidRDefault="00886C0A"/>
    <w:p w14:paraId="4DB77E05" w14:textId="77777777" w:rsidR="00886C0A" w:rsidRDefault="00886C0A"/>
    <w:p w14:paraId="136A57F1" w14:textId="77777777" w:rsidR="00886C0A" w:rsidRDefault="00886C0A"/>
    <w:p w14:paraId="71BC6F05" w14:textId="77777777" w:rsidR="00886C0A" w:rsidRDefault="00886C0A"/>
    <w:p w14:paraId="64FC150A" w14:textId="77777777" w:rsidR="00886C0A" w:rsidRDefault="00886C0A"/>
    <w:p w14:paraId="35C01526" w14:textId="77777777" w:rsidR="00886C0A" w:rsidRDefault="00886C0A"/>
    <w:p w14:paraId="24F81797" w14:textId="77777777" w:rsidR="00886C0A" w:rsidRDefault="00886C0A"/>
    <w:p w14:paraId="5CADCBF4" w14:textId="77777777" w:rsidR="00886C0A" w:rsidRDefault="00886C0A"/>
    <w:p w14:paraId="12763027" w14:textId="77777777" w:rsidR="00886C0A" w:rsidRDefault="00886C0A"/>
    <w:p w14:paraId="5B21F9D8" w14:textId="77777777" w:rsidR="00886C0A" w:rsidRDefault="00886C0A"/>
    <w:p w14:paraId="417ABDB8" w14:textId="77777777" w:rsidR="00886C0A" w:rsidRDefault="00886C0A"/>
    <w:p w14:paraId="1CCD050D" w14:textId="77777777" w:rsidR="00886C0A" w:rsidRDefault="00886C0A"/>
    <w:p w14:paraId="004788F6" w14:textId="77777777" w:rsidR="00886C0A" w:rsidRDefault="00886C0A"/>
    <w:p w14:paraId="535DF28C" w14:textId="77777777" w:rsidR="00886C0A" w:rsidRDefault="00886C0A"/>
    <w:p w14:paraId="562ED301" w14:textId="77777777" w:rsidR="00886C0A" w:rsidRDefault="00886C0A"/>
    <w:p w14:paraId="5D61B609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5FFDAF9E" w14:textId="77777777">
        <w:tc>
          <w:tcPr>
            <w:tcW w:w="2304" w:type="dxa"/>
          </w:tcPr>
          <w:p w14:paraId="08916DF6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E341F0D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09827C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83A4F37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FFE1262" w14:textId="77777777">
        <w:tc>
          <w:tcPr>
            <w:tcW w:w="2304" w:type="dxa"/>
          </w:tcPr>
          <w:p w14:paraId="22473AE9" w14:textId="77777777" w:rsidR="00F03B5C" w:rsidRDefault="00C94175">
            <w:pPr>
              <w:pStyle w:val="Tabletext"/>
            </w:pPr>
            <w:r>
              <w:rPr>
                <w:rFonts w:ascii="Times New Roman" w:hint="eastAsia"/>
              </w:rPr>
              <w:t>2014.8.18</w:t>
            </w:r>
          </w:p>
        </w:tc>
        <w:tc>
          <w:tcPr>
            <w:tcW w:w="1152" w:type="dxa"/>
          </w:tcPr>
          <w:p w14:paraId="21ABAF73" w14:textId="77777777" w:rsidR="00F03B5C" w:rsidRDefault="003C58E2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14:paraId="52768819" w14:textId="77777777" w:rsidR="00F03B5C" w:rsidRDefault="003000CC">
            <w:pPr>
              <w:pStyle w:val="Tabletext"/>
            </w:pPr>
            <w:r>
              <w:rPr>
                <w:rFonts w:ascii="Times New Roman" w:hint="eastAsia"/>
              </w:rPr>
              <w:t>创建文档</w:t>
            </w:r>
          </w:p>
        </w:tc>
        <w:tc>
          <w:tcPr>
            <w:tcW w:w="2304" w:type="dxa"/>
          </w:tcPr>
          <w:p w14:paraId="284FFF33" w14:textId="77777777" w:rsidR="00F03B5C" w:rsidRDefault="003E3DB4">
            <w:pPr>
              <w:pStyle w:val="Tabletext"/>
            </w:pPr>
            <w:r>
              <w:rPr>
                <w:rFonts w:ascii="Times New Roman" w:hint="eastAsia"/>
              </w:rPr>
              <w:t>张子辰</w:t>
            </w:r>
          </w:p>
        </w:tc>
      </w:tr>
      <w:tr w:rsidR="00F03B5C" w14:paraId="066805A2" w14:textId="77777777">
        <w:tc>
          <w:tcPr>
            <w:tcW w:w="2304" w:type="dxa"/>
          </w:tcPr>
          <w:p w14:paraId="7113FEA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71E6B8C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510A9F5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B54FC82" w14:textId="77777777" w:rsidR="00F03B5C" w:rsidRDefault="00F03B5C">
            <w:pPr>
              <w:pStyle w:val="Tabletext"/>
            </w:pPr>
          </w:p>
        </w:tc>
      </w:tr>
      <w:tr w:rsidR="00F03B5C" w14:paraId="68EE2F74" w14:textId="77777777">
        <w:tc>
          <w:tcPr>
            <w:tcW w:w="2304" w:type="dxa"/>
          </w:tcPr>
          <w:p w14:paraId="5FACDBC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5798AB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2CC35C6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F37C0DA" w14:textId="77777777" w:rsidR="00F03B5C" w:rsidRDefault="00F03B5C">
            <w:pPr>
              <w:pStyle w:val="Tabletext"/>
            </w:pPr>
          </w:p>
        </w:tc>
      </w:tr>
      <w:tr w:rsidR="00F03B5C" w14:paraId="3EB73548" w14:textId="77777777">
        <w:tc>
          <w:tcPr>
            <w:tcW w:w="2304" w:type="dxa"/>
          </w:tcPr>
          <w:p w14:paraId="149F6131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160456E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554626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14EFFC7" w14:textId="77777777" w:rsidR="00F03B5C" w:rsidRDefault="00F03B5C">
            <w:pPr>
              <w:pStyle w:val="Tabletext"/>
            </w:pPr>
          </w:p>
        </w:tc>
      </w:tr>
    </w:tbl>
    <w:p w14:paraId="1583E9A5" w14:textId="77777777" w:rsidR="00F03B5C" w:rsidRDefault="00F03B5C"/>
    <w:p w14:paraId="00A7144B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4C24150" w14:textId="77777777" w:rsidR="006F01C1" w:rsidRDefault="00AD6F33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F03B5C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>
        <w:rPr>
          <w:noProof/>
        </w:rPr>
      </w:r>
      <w:r>
        <w:rPr>
          <w:noProof/>
        </w:rPr>
        <w:fldChar w:fldCharType="separate"/>
      </w:r>
      <w:r w:rsidR="006F01C1">
        <w:rPr>
          <w:noProof/>
        </w:rPr>
        <w:t>4</w:t>
      </w:r>
      <w:r>
        <w:rPr>
          <w:noProof/>
        </w:rPr>
        <w:fldChar w:fldCharType="end"/>
      </w:r>
    </w:p>
    <w:p w14:paraId="4B505927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14:paraId="64791042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14:paraId="1371A978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14:paraId="0A7F0CE1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14:paraId="471DD4A0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14:paraId="5E72E380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14:paraId="788E9C7C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14:paraId="12162BF9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14:paraId="77A1AAB9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4</w:t>
      </w:r>
      <w:r w:rsidR="00AD6F33">
        <w:rPr>
          <w:noProof/>
        </w:rPr>
        <w:fldChar w:fldCharType="end"/>
      </w:r>
    </w:p>
    <w:p w14:paraId="101F6F0D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5</w:t>
      </w:r>
      <w:r w:rsidR="00AD6F33">
        <w:rPr>
          <w:noProof/>
        </w:rPr>
        <w:fldChar w:fldCharType="end"/>
      </w:r>
    </w:p>
    <w:p w14:paraId="20F3F24F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5</w:t>
      </w:r>
      <w:r w:rsidR="00AD6F33">
        <w:rPr>
          <w:noProof/>
        </w:rPr>
        <w:fldChar w:fldCharType="end"/>
      </w:r>
    </w:p>
    <w:p w14:paraId="49A37719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5</w:t>
      </w:r>
      <w:r w:rsidR="00AD6F33">
        <w:rPr>
          <w:noProof/>
        </w:rPr>
        <w:fldChar w:fldCharType="end"/>
      </w:r>
    </w:p>
    <w:p w14:paraId="1F1CCEFA" w14:textId="77777777"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6</w:t>
      </w:r>
      <w:r w:rsidR="00AD6F33">
        <w:rPr>
          <w:noProof/>
        </w:rPr>
        <w:fldChar w:fldCharType="end"/>
      </w:r>
    </w:p>
    <w:p w14:paraId="2F3D1EF1" w14:textId="77777777"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 w:rsidR="00AD6F33"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 w:rsidR="00AD6F33">
        <w:rPr>
          <w:noProof/>
        </w:rPr>
      </w:r>
      <w:r w:rsidR="00AD6F33">
        <w:rPr>
          <w:noProof/>
        </w:rPr>
        <w:fldChar w:fldCharType="separate"/>
      </w:r>
      <w:r>
        <w:rPr>
          <w:noProof/>
        </w:rPr>
        <w:t>6</w:t>
      </w:r>
      <w:r w:rsidR="00AD6F33">
        <w:rPr>
          <w:noProof/>
        </w:rPr>
        <w:fldChar w:fldCharType="end"/>
      </w:r>
    </w:p>
    <w:p w14:paraId="56D8E063" w14:textId="77777777" w:rsidR="00F03B5C" w:rsidRDefault="00AD6F33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F03B5C"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3F4A24">
        <w:rPr>
          <w:rFonts w:ascii="Arial" w:hAnsi="Arial" w:hint="eastAsia"/>
        </w:rPr>
        <w:t>测试报告</w:t>
      </w:r>
      <w:r>
        <w:fldChar w:fldCharType="end"/>
      </w:r>
      <w:r w:rsidR="00F03B5C">
        <w:rPr>
          <w:rFonts w:ascii="Arial" w:hAnsi="Arial"/>
        </w:rPr>
        <w:t xml:space="preserve"> </w:t>
      </w:r>
    </w:p>
    <w:p w14:paraId="592511D3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7E29C003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22B836AB" w14:textId="77777777" w:rsidR="00614542" w:rsidRPr="006B174E" w:rsidRDefault="006B174E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本报告描述了本人对美食预订软件的测试情况，缺陷情况和改进意见。</w:t>
      </w:r>
    </w:p>
    <w:p w14:paraId="1015F01A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34A8CED7" w14:textId="77777777" w:rsidR="00614542" w:rsidRPr="00C14780" w:rsidRDefault="00C14780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测试项目：美食预订软件。开发者：尹路。</w:t>
      </w:r>
    </w:p>
    <w:p w14:paraId="4B13ED30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302"/>
      <w:r w:rsidRPr="000B2529">
        <w:rPr>
          <w:rFonts w:hint="eastAsia"/>
          <w:snapToGrid/>
          <w:lang w:eastAsia="en-US"/>
        </w:rPr>
        <w:t>参考资料</w:t>
      </w:r>
      <w:bookmarkEnd w:id="3"/>
    </w:p>
    <w:p w14:paraId="567F3788" w14:textId="77777777" w:rsidR="00F03B5C" w:rsidRPr="00D01B8A" w:rsidRDefault="00F85EE9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</w:t>
      </w:r>
      <w:r w:rsidRPr="00F85EE9">
        <w:rPr>
          <w:rFonts w:ascii="Times New Roman" w:hint="eastAsia"/>
          <w:snapToGrid/>
        </w:rPr>
        <w:t>测试用例</w:t>
      </w:r>
      <w:r w:rsidRPr="00F85EE9">
        <w:rPr>
          <w:rFonts w:ascii="Times New Roman" w:hint="eastAsia"/>
          <w:snapToGrid/>
        </w:rPr>
        <w:t>_A1_</w:t>
      </w:r>
      <w:r w:rsidRPr="00F85EE9">
        <w:rPr>
          <w:rFonts w:ascii="Times New Roman" w:hint="eastAsia"/>
          <w:snapToGrid/>
        </w:rPr>
        <w:t>尹路</w:t>
      </w:r>
      <w:r>
        <w:rPr>
          <w:rFonts w:ascii="Times New Roman" w:hint="eastAsia"/>
          <w:snapToGrid/>
        </w:rPr>
        <w:t>》</w:t>
      </w:r>
    </w:p>
    <w:p w14:paraId="6982483A" w14:textId="77777777" w:rsidR="00F03B5C" w:rsidRDefault="00F03B5C">
      <w:pPr>
        <w:pStyle w:val="1"/>
      </w:pPr>
      <w:bookmarkStart w:id="4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4"/>
    </w:p>
    <w:p w14:paraId="4619C185" w14:textId="77777777" w:rsidR="00D25D26" w:rsidRPr="00D25D26" w:rsidRDefault="00D25D26" w:rsidP="00D25D26">
      <w:pPr>
        <w:pStyle w:val="InfoBlue"/>
      </w:pPr>
      <w:bookmarkStart w:id="5" w:name="_Toc393891305"/>
      <w:r w:rsidRPr="00D25D26">
        <w:rPr>
          <w:rFonts w:hint="eastAsia"/>
        </w:rPr>
        <w:t>时间：</w:t>
      </w:r>
      <w:r w:rsidRPr="00D25D26">
        <w:rPr>
          <w:rFonts w:hint="eastAsia"/>
        </w:rPr>
        <w:t>2014.8.5 ~ 2014.8.20</w:t>
      </w:r>
      <w:r w:rsidRPr="00D25D26">
        <w:rPr>
          <w:rFonts w:hint="eastAsia"/>
        </w:rPr>
        <w:t>。测试人：张子辰。地点：本人家中。</w:t>
      </w:r>
      <w:r w:rsidR="00E161EC">
        <w:rPr>
          <w:rFonts w:hint="eastAsia"/>
        </w:rPr>
        <w:t>测试方法：手工测试。内容：见结果。</w:t>
      </w:r>
    </w:p>
    <w:p w14:paraId="6521ED19" w14:textId="77777777" w:rsidR="004B0E53" w:rsidRDefault="004B0E53" w:rsidP="004B0E53">
      <w:pPr>
        <w:pStyle w:val="1"/>
      </w:pPr>
      <w:r>
        <w:rPr>
          <w:rFonts w:hint="eastAsia"/>
        </w:rPr>
        <w:t>测试环境</w:t>
      </w:r>
      <w:bookmarkEnd w:id="5"/>
    </w:p>
    <w:p w14:paraId="6191B37E" w14:textId="77777777" w:rsidR="00CB6F7F" w:rsidRPr="007C1A92" w:rsidRDefault="00CB6F7F" w:rsidP="00CB6F7F">
      <w:pPr>
        <w:spacing w:after="120"/>
        <w:ind w:left="720"/>
        <w:rPr>
          <w:rFonts w:ascii="Times New Roman"/>
          <w:snapToGrid/>
        </w:rPr>
      </w:pPr>
      <w:bookmarkStart w:id="6" w:name="_Toc393891306"/>
      <w:r>
        <w:rPr>
          <w:rFonts w:ascii="Times New Roman" w:hint="eastAsia"/>
          <w:snapToGrid/>
        </w:rPr>
        <w:t>Win7</w:t>
      </w:r>
      <w:r>
        <w:rPr>
          <w:rFonts w:ascii="Times New Roman" w:hint="eastAsia"/>
          <w:snapToGrid/>
        </w:rPr>
        <w:t>、</w:t>
      </w:r>
      <w:proofErr w:type="spellStart"/>
      <w:r>
        <w:rPr>
          <w:rFonts w:ascii="Times New Roman" w:hint="eastAsia"/>
          <w:snapToGrid/>
        </w:rPr>
        <w:t>JavaEE</w:t>
      </w:r>
      <w:proofErr w:type="spellEnd"/>
      <w:r>
        <w:rPr>
          <w:rFonts w:ascii="Times New Roman" w:hint="eastAsia"/>
          <w:snapToGrid/>
        </w:rPr>
        <w:t>、</w:t>
      </w:r>
      <w:r>
        <w:rPr>
          <w:rFonts w:ascii="Times New Roman" w:hint="eastAsia"/>
          <w:snapToGrid/>
        </w:rPr>
        <w:t>Tomcat</w:t>
      </w:r>
      <w:r>
        <w:rPr>
          <w:rFonts w:ascii="Times New Roman" w:hint="eastAsia"/>
          <w:snapToGrid/>
        </w:rPr>
        <w:t>、</w:t>
      </w:r>
      <w:r>
        <w:rPr>
          <w:rFonts w:ascii="Times New Roman" w:hint="eastAsia"/>
          <w:snapToGrid/>
        </w:rPr>
        <w:t>MySQL</w:t>
      </w:r>
      <w:r>
        <w:rPr>
          <w:rFonts w:ascii="Times New Roman" w:hint="eastAsia"/>
          <w:snapToGrid/>
        </w:rPr>
        <w:t>。开发工具：</w:t>
      </w:r>
      <w:r>
        <w:rPr>
          <w:rFonts w:ascii="Times New Roman" w:hint="eastAsia"/>
          <w:snapToGrid/>
        </w:rPr>
        <w:t>Eclipse</w:t>
      </w:r>
      <w:r>
        <w:rPr>
          <w:rFonts w:ascii="Times New Roman" w:hint="eastAsia"/>
          <w:snapToGrid/>
        </w:rPr>
        <w:t>。</w:t>
      </w:r>
    </w:p>
    <w:p w14:paraId="2D9FD9B1" w14:textId="77777777" w:rsidR="00B01E70" w:rsidRDefault="00B01E70" w:rsidP="00B01E70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6"/>
    </w:p>
    <w:p w14:paraId="686F2ADF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7" w:name="_Toc393891307"/>
      <w:r>
        <w:rPr>
          <w:rFonts w:ascii="Arial" w:hAnsi="Arial" w:hint="eastAsia"/>
          <w:snapToGrid/>
        </w:rPr>
        <w:t>需</w:t>
      </w:r>
      <w:r>
        <w:rPr>
          <w:rFonts w:ascii="Arial" w:hAnsi="Arial" w:hint="eastAsia"/>
          <w:snapToGrid/>
          <w:lang w:eastAsia="en-US"/>
        </w:rPr>
        <w:t>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7"/>
    </w:p>
    <w:p w14:paraId="0BCCA979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21632693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458E2F1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7AB2798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2BECEB8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3B14C94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277B635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439EEEA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337362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3825E8D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09262A" w14:paraId="69915FB6" w14:textId="77777777" w:rsidTr="00BF6954">
        <w:tc>
          <w:tcPr>
            <w:tcW w:w="993" w:type="dxa"/>
            <w:vMerge w:val="restart"/>
          </w:tcPr>
          <w:p w14:paraId="73CBA965" w14:textId="77777777"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672E7948" w14:textId="77777777" w:rsidR="0009262A" w:rsidRPr="00BF6954" w:rsidRDefault="00DC755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14:paraId="7CEFA714" w14:textId="77777777" w:rsidR="0009262A" w:rsidRPr="00BF11EB" w:rsidRDefault="00DC75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14:paraId="10E9A800" w14:textId="77777777" w:rsidR="0009262A" w:rsidRPr="00BF11EB" w:rsidRDefault="00DC755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6EDEB3AE" w14:textId="77777777" w:rsidR="0009262A" w:rsidRPr="00BF11EB" w:rsidRDefault="00395C5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0A01670" w14:textId="77777777" w:rsidR="0009262A" w:rsidRPr="00BF11EB" w:rsidRDefault="00395C5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4889CD2F" w14:textId="77777777"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9262A" w14:paraId="3EC3CFBD" w14:textId="77777777" w:rsidTr="00BF6954">
        <w:tc>
          <w:tcPr>
            <w:tcW w:w="993" w:type="dxa"/>
            <w:vMerge/>
          </w:tcPr>
          <w:p w14:paraId="0911A894" w14:textId="77777777"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57CF8FB" w14:textId="77777777" w:rsidR="0009262A" w:rsidRPr="00BF6954" w:rsidRDefault="00DE289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14:paraId="2668660A" w14:textId="77777777" w:rsidR="0009262A" w:rsidRPr="00BF11EB" w:rsidRDefault="007633B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18</w:t>
            </w:r>
          </w:p>
        </w:tc>
        <w:tc>
          <w:tcPr>
            <w:tcW w:w="1116" w:type="dxa"/>
          </w:tcPr>
          <w:p w14:paraId="0E1F5199" w14:textId="77777777" w:rsidR="0009262A" w:rsidRPr="00BF11EB" w:rsidRDefault="00FD4D8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628A0464" w14:textId="77777777" w:rsidR="0009262A" w:rsidRPr="00BF11EB" w:rsidRDefault="00EF2D9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11</w:t>
            </w:r>
          </w:p>
        </w:tc>
        <w:tc>
          <w:tcPr>
            <w:tcW w:w="1116" w:type="dxa"/>
          </w:tcPr>
          <w:p w14:paraId="63D757CD" w14:textId="77777777" w:rsidR="0009262A" w:rsidRPr="00BF11EB" w:rsidRDefault="00EF2D9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61%</w:t>
            </w:r>
          </w:p>
        </w:tc>
        <w:tc>
          <w:tcPr>
            <w:tcW w:w="1116" w:type="dxa"/>
          </w:tcPr>
          <w:p w14:paraId="57504DC1" w14:textId="77777777"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9262A" w14:paraId="18C71180" w14:textId="77777777" w:rsidTr="00BF6954">
        <w:tc>
          <w:tcPr>
            <w:tcW w:w="993" w:type="dxa"/>
            <w:vMerge/>
          </w:tcPr>
          <w:p w14:paraId="79054B57" w14:textId="77777777"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B2845F6" w14:textId="77777777" w:rsidR="0009262A" w:rsidRPr="00BF6954" w:rsidRDefault="0046641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编辑个人信息</w:t>
            </w:r>
          </w:p>
        </w:tc>
        <w:tc>
          <w:tcPr>
            <w:tcW w:w="979" w:type="dxa"/>
          </w:tcPr>
          <w:p w14:paraId="3310C3DD" w14:textId="77777777" w:rsidR="0009262A" w:rsidRPr="00BF11EB" w:rsidRDefault="0046641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2536B26E" w14:textId="77777777" w:rsidR="0009262A" w:rsidRPr="00BF11EB" w:rsidRDefault="0046641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3E67E1D4" w14:textId="77777777" w:rsidR="0009262A" w:rsidRPr="00BF11EB" w:rsidRDefault="002D0F5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324F60E0" w14:textId="77777777" w:rsidR="0009262A" w:rsidRPr="00BF11EB" w:rsidRDefault="002D0F5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14:paraId="2A444991" w14:textId="77777777"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F7068" w14:paraId="2CD92413" w14:textId="77777777" w:rsidTr="00BF6954">
        <w:tc>
          <w:tcPr>
            <w:tcW w:w="993" w:type="dxa"/>
            <w:vMerge/>
          </w:tcPr>
          <w:p w14:paraId="27F71C77" w14:textId="77777777" w:rsidR="005F7068" w:rsidRPr="00BF6954" w:rsidRDefault="005F706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E0BC737" w14:textId="77777777" w:rsidR="005F7068" w:rsidRPr="00BF6954" w:rsidRDefault="006702F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店铺查询</w:t>
            </w:r>
          </w:p>
        </w:tc>
        <w:tc>
          <w:tcPr>
            <w:tcW w:w="979" w:type="dxa"/>
          </w:tcPr>
          <w:p w14:paraId="34E6557C" w14:textId="77777777"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36A3AFC" w14:textId="77777777"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1D658D39" w14:textId="77777777"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BE7759C" w14:textId="77777777" w:rsidR="005F7068" w:rsidRPr="00BF11EB" w:rsidRDefault="006702F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14:paraId="5997BA76" w14:textId="77777777" w:rsidR="005F7068" w:rsidRPr="00BF11EB" w:rsidRDefault="005F706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A447A" w14:paraId="58ACE6E0" w14:textId="77777777" w:rsidTr="00BF6954">
        <w:tc>
          <w:tcPr>
            <w:tcW w:w="993" w:type="dxa"/>
            <w:vMerge/>
          </w:tcPr>
          <w:p w14:paraId="2149B343" w14:textId="77777777" w:rsidR="00DA447A" w:rsidRPr="00BF6954" w:rsidRDefault="00DA447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36EDA52" w14:textId="77777777" w:rsidR="00DA447A" w:rsidRPr="00BF6954" w:rsidRDefault="00F2460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店主查询</w:t>
            </w:r>
          </w:p>
        </w:tc>
        <w:tc>
          <w:tcPr>
            <w:tcW w:w="979" w:type="dxa"/>
          </w:tcPr>
          <w:p w14:paraId="6EBA527B" w14:textId="77777777"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7CFB1897" w14:textId="77777777"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47EB45E0" w14:textId="77777777"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7E4874E" w14:textId="77777777" w:rsidR="00DA447A" w:rsidRPr="00BF11EB" w:rsidRDefault="00F246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05278884" w14:textId="77777777" w:rsidR="00DA447A" w:rsidRPr="00BF11EB" w:rsidRDefault="00DA447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400CA" w14:paraId="1F002A36" w14:textId="77777777" w:rsidTr="00BF6954">
        <w:tc>
          <w:tcPr>
            <w:tcW w:w="993" w:type="dxa"/>
            <w:vMerge/>
          </w:tcPr>
          <w:p w14:paraId="7C21FEAE" w14:textId="77777777" w:rsidR="003400CA" w:rsidRPr="00BF6954" w:rsidRDefault="003400C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345B36" w14:textId="77777777" w:rsidR="003400CA" w:rsidRPr="00BF6954" w:rsidRDefault="003400C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用户搜索</w:t>
            </w:r>
          </w:p>
        </w:tc>
        <w:tc>
          <w:tcPr>
            <w:tcW w:w="979" w:type="dxa"/>
          </w:tcPr>
          <w:p w14:paraId="569C0626" w14:textId="77777777"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AA4D059" w14:textId="77777777"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FD9B96D" w14:textId="77777777"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EAB754C" w14:textId="77777777"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52BFB143" w14:textId="77777777" w:rsidR="003400CA" w:rsidRPr="00BF11EB" w:rsidRDefault="003400C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7111D" w14:paraId="67E71E28" w14:textId="77777777" w:rsidTr="00BF6954">
        <w:tc>
          <w:tcPr>
            <w:tcW w:w="993" w:type="dxa"/>
            <w:vMerge/>
          </w:tcPr>
          <w:p w14:paraId="64602F68" w14:textId="77777777" w:rsidR="0047111D" w:rsidRPr="00BF6954" w:rsidRDefault="0047111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907A828" w14:textId="77777777" w:rsidR="0047111D" w:rsidRPr="00BF6954" w:rsidRDefault="00BF58B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浏览餐厅</w:t>
            </w:r>
          </w:p>
        </w:tc>
        <w:tc>
          <w:tcPr>
            <w:tcW w:w="979" w:type="dxa"/>
          </w:tcPr>
          <w:p w14:paraId="15CAFEA5" w14:textId="77777777"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2797B9F0" w14:textId="77777777"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2C4F64C" w14:textId="77777777"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5929675F" w14:textId="77777777" w:rsidR="0047111D" w:rsidRPr="00BF11EB" w:rsidRDefault="00BF58B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75%</w:t>
            </w:r>
          </w:p>
        </w:tc>
        <w:tc>
          <w:tcPr>
            <w:tcW w:w="1116" w:type="dxa"/>
          </w:tcPr>
          <w:p w14:paraId="246F9656" w14:textId="77777777" w:rsidR="0047111D" w:rsidRPr="00BF11EB" w:rsidRDefault="004711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B7171" w14:paraId="398B26AC" w14:textId="77777777" w:rsidTr="00BF6954">
        <w:tc>
          <w:tcPr>
            <w:tcW w:w="993" w:type="dxa"/>
            <w:vMerge/>
          </w:tcPr>
          <w:p w14:paraId="287CD839" w14:textId="77777777" w:rsidR="009B7171" w:rsidRPr="00BF6954" w:rsidRDefault="009B717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87FC791" w14:textId="77777777" w:rsidR="009B7171" w:rsidRPr="00BF6954" w:rsidRDefault="000F778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点餐</w:t>
            </w:r>
          </w:p>
        </w:tc>
        <w:tc>
          <w:tcPr>
            <w:tcW w:w="979" w:type="dxa"/>
          </w:tcPr>
          <w:p w14:paraId="3917DCBE" w14:textId="77777777"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14:paraId="637C4168" w14:textId="77777777"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30E63190" w14:textId="77777777"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0A0821AE" w14:textId="77777777" w:rsidR="009B7171" w:rsidRPr="00BF11EB" w:rsidRDefault="000F778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57%</w:t>
            </w:r>
          </w:p>
        </w:tc>
        <w:tc>
          <w:tcPr>
            <w:tcW w:w="1116" w:type="dxa"/>
          </w:tcPr>
          <w:p w14:paraId="7500C4CF" w14:textId="77777777" w:rsidR="009B7171" w:rsidRPr="00BF11EB" w:rsidRDefault="009B717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57323" w14:paraId="0BCFE10A" w14:textId="77777777" w:rsidTr="00BF6954">
        <w:tc>
          <w:tcPr>
            <w:tcW w:w="993" w:type="dxa"/>
            <w:vMerge/>
          </w:tcPr>
          <w:p w14:paraId="2A57567F" w14:textId="77777777" w:rsidR="00157323" w:rsidRPr="00BF6954" w:rsidRDefault="00157323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39E20F2" w14:textId="77777777" w:rsidR="00157323" w:rsidRPr="00BF6954" w:rsidRDefault="0015732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下订单</w:t>
            </w:r>
          </w:p>
        </w:tc>
        <w:tc>
          <w:tcPr>
            <w:tcW w:w="979" w:type="dxa"/>
          </w:tcPr>
          <w:p w14:paraId="1462E9D0" w14:textId="77777777"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31B09AD1" w14:textId="77777777"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F301DFD" w14:textId="77777777"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3FB597C" w14:textId="77777777"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14:paraId="6CA4DD6F" w14:textId="77777777" w:rsidR="00157323" w:rsidRPr="00BF11EB" w:rsidRDefault="0015732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D430A" w14:paraId="7DB8CD8D" w14:textId="77777777" w:rsidTr="00BF6954">
        <w:tc>
          <w:tcPr>
            <w:tcW w:w="993" w:type="dxa"/>
            <w:vMerge/>
          </w:tcPr>
          <w:p w14:paraId="40F8FDE5" w14:textId="77777777" w:rsidR="00ED430A" w:rsidRPr="00BF6954" w:rsidRDefault="00ED430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B311C0D" w14:textId="77777777" w:rsidR="00ED430A" w:rsidRPr="00BF6954" w:rsidRDefault="007475D5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确认订单</w:t>
            </w:r>
          </w:p>
        </w:tc>
        <w:tc>
          <w:tcPr>
            <w:tcW w:w="979" w:type="dxa"/>
          </w:tcPr>
          <w:p w14:paraId="160DDABE" w14:textId="77777777"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2C8D7175" w14:textId="77777777"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49466574" w14:textId="77777777"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2CAEE5B7" w14:textId="77777777" w:rsidR="00ED430A" w:rsidRPr="00BF11EB" w:rsidRDefault="007475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14:paraId="4CAF5766" w14:textId="77777777" w:rsidR="00ED430A" w:rsidRPr="00BF11EB" w:rsidRDefault="00ED430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D039A" w14:paraId="7DFCC557" w14:textId="77777777" w:rsidTr="00BF6954">
        <w:tc>
          <w:tcPr>
            <w:tcW w:w="993" w:type="dxa"/>
            <w:vMerge/>
          </w:tcPr>
          <w:p w14:paraId="35B290D6" w14:textId="77777777" w:rsidR="00DD039A" w:rsidRPr="00BF6954" w:rsidRDefault="00DD039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E6B29E7" w14:textId="77777777" w:rsidR="00DD039A" w:rsidRPr="00BF6954" w:rsidRDefault="00DD039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查看订单</w:t>
            </w:r>
          </w:p>
        </w:tc>
        <w:tc>
          <w:tcPr>
            <w:tcW w:w="979" w:type="dxa"/>
          </w:tcPr>
          <w:p w14:paraId="10333353" w14:textId="77777777"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1744B7AB" w14:textId="77777777"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4246DDA8" w14:textId="77777777"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3B25B43" w14:textId="77777777"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67%</w:t>
            </w:r>
          </w:p>
        </w:tc>
        <w:tc>
          <w:tcPr>
            <w:tcW w:w="1116" w:type="dxa"/>
          </w:tcPr>
          <w:p w14:paraId="5C63DC06" w14:textId="77777777" w:rsidR="00DD039A" w:rsidRPr="00BF11EB" w:rsidRDefault="00DD039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E06D1" w14:paraId="6E7B933B" w14:textId="77777777" w:rsidTr="00BF6954">
        <w:tc>
          <w:tcPr>
            <w:tcW w:w="993" w:type="dxa"/>
            <w:vMerge/>
          </w:tcPr>
          <w:p w14:paraId="652BA1C6" w14:textId="77777777" w:rsidR="00FE06D1" w:rsidRPr="00BF6954" w:rsidRDefault="00FE06D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5EA1CD8" w14:textId="77777777" w:rsidR="00FE06D1" w:rsidRPr="00BF6954" w:rsidRDefault="00706A2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取消订单</w:t>
            </w:r>
          </w:p>
        </w:tc>
        <w:tc>
          <w:tcPr>
            <w:tcW w:w="979" w:type="dxa"/>
          </w:tcPr>
          <w:p w14:paraId="1161643C" w14:textId="77777777"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604F1C80" w14:textId="77777777"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6053802" w14:textId="77777777"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214298F1" w14:textId="77777777" w:rsidR="00FE06D1" w:rsidRPr="00BF11EB" w:rsidRDefault="00706A2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80%</w:t>
            </w:r>
          </w:p>
        </w:tc>
        <w:tc>
          <w:tcPr>
            <w:tcW w:w="1116" w:type="dxa"/>
          </w:tcPr>
          <w:p w14:paraId="12F224D4" w14:textId="77777777" w:rsidR="00FE06D1" w:rsidRPr="00BF11EB" w:rsidRDefault="00FE06D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D56CB" w14:paraId="52BF3979" w14:textId="77777777" w:rsidTr="00BF6954">
        <w:tc>
          <w:tcPr>
            <w:tcW w:w="993" w:type="dxa"/>
            <w:vMerge/>
          </w:tcPr>
          <w:p w14:paraId="15CC43CF" w14:textId="77777777" w:rsidR="000D56CB" w:rsidRPr="00BF6954" w:rsidRDefault="000D56C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8521BF6" w14:textId="77777777" w:rsidR="000D56CB" w:rsidRPr="00BF6954" w:rsidRDefault="00920BC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统计信息</w:t>
            </w:r>
          </w:p>
        </w:tc>
        <w:tc>
          <w:tcPr>
            <w:tcW w:w="979" w:type="dxa"/>
          </w:tcPr>
          <w:p w14:paraId="61079C4F" w14:textId="77777777"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C046AC5" w14:textId="77777777"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081133B" w14:textId="77777777"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2CBAE75" w14:textId="77777777" w:rsidR="000D56CB" w:rsidRPr="00BF11EB" w:rsidRDefault="00920BC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5AF060D2" w14:textId="77777777" w:rsidR="000D56CB" w:rsidRPr="00BF11EB" w:rsidRDefault="000D56C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CA7540" w14:paraId="0E703A81" w14:textId="77777777" w:rsidTr="00BF6954">
        <w:tc>
          <w:tcPr>
            <w:tcW w:w="993" w:type="dxa"/>
            <w:vMerge/>
          </w:tcPr>
          <w:p w14:paraId="0D0CB7FE" w14:textId="77777777" w:rsidR="00CA7540" w:rsidRPr="00BF6954" w:rsidRDefault="00CA754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BFB475E" w14:textId="77777777" w:rsidR="00CA7540" w:rsidRPr="00BF6954" w:rsidRDefault="00D4511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设置商家账号</w:t>
            </w:r>
          </w:p>
        </w:tc>
        <w:tc>
          <w:tcPr>
            <w:tcW w:w="979" w:type="dxa"/>
          </w:tcPr>
          <w:p w14:paraId="31EDAE8D" w14:textId="77777777"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64E230E" w14:textId="77777777"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2" w:type="dxa"/>
          </w:tcPr>
          <w:p w14:paraId="7EA37CAA" w14:textId="77777777"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0F288E1" w14:textId="77777777" w:rsidR="00CA7540" w:rsidRPr="00BF11EB" w:rsidRDefault="00D4511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537A1B25" w14:textId="77777777" w:rsidR="00CA7540" w:rsidRPr="00BF11EB" w:rsidRDefault="00C52AA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注册功能</w:t>
            </w:r>
            <w:r>
              <w:rPr>
                <w:rFonts w:ascii="Times New Roman" w:hint="eastAsia"/>
                <w:snapToGrid/>
              </w:rPr>
              <w:lastRenderedPageBreak/>
              <w:t>已在“注册”用例中测试。</w:t>
            </w:r>
          </w:p>
        </w:tc>
      </w:tr>
      <w:tr w:rsidR="009A156F" w14:paraId="6CC40D26" w14:textId="77777777" w:rsidTr="00BF6954">
        <w:tc>
          <w:tcPr>
            <w:tcW w:w="993" w:type="dxa"/>
            <w:vMerge/>
          </w:tcPr>
          <w:p w14:paraId="02811519" w14:textId="77777777" w:rsidR="009A156F" w:rsidRPr="00BF6954" w:rsidRDefault="009A156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D131655" w14:textId="77777777" w:rsidR="009A156F" w:rsidRPr="00BF6954" w:rsidRDefault="0002564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添加餐厅</w:t>
            </w:r>
          </w:p>
        </w:tc>
        <w:tc>
          <w:tcPr>
            <w:tcW w:w="979" w:type="dxa"/>
          </w:tcPr>
          <w:p w14:paraId="504C81D6" w14:textId="77777777"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221DE01C" w14:textId="77777777"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6F2B6531" w14:textId="77777777"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6ED5EC87" w14:textId="77777777" w:rsidR="009A156F" w:rsidRPr="00BF11EB" w:rsidRDefault="0094124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80%</w:t>
            </w:r>
          </w:p>
        </w:tc>
        <w:tc>
          <w:tcPr>
            <w:tcW w:w="1116" w:type="dxa"/>
          </w:tcPr>
          <w:p w14:paraId="1FDFEE42" w14:textId="77777777" w:rsidR="009A156F" w:rsidRPr="00BF11EB" w:rsidRDefault="009A156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21CF5" w14:paraId="0EBB0380" w14:textId="77777777" w:rsidTr="00BF6954">
        <w:tc>
          <w:tcPr>
            <w:tcW w:w="993" w:type="dxa"/>
            <w:vMerge/>
          </w:tcPr>
          <w:p w14:paraId="38396D55" w14:textId="77777777" w:rsidR="00E21CF5" w:rsidRPr="00BF6954" w:rsidRDefault="00E21CF5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E24198B" w14:textId="77777777" w:rsidR="00E21CF5" w:rsidRPr="00BF6954" w:rsidRDefault="00FD0EC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订单管理</w:t>
            </w:r>
          </w:p>
        </w:tc>
        <w:tc>
          <w:tcPr>
            <w:tcW w:w="979" w:type="dxa"/>
          </w:tcPr>
          <w:p w14:paraId="19F49DCC" w14:textId="77777777"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58566CB5" w14:textId="77777777"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06952E2E" w14:textId="77777777"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241946B2" w14:textId="77777777" w:rsidR="00E21CF5" w:rsidRPr="00BF11EB" w:rsidRDefault="00FD0E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75%</w:t>
            </w:r>
          </w:p>
        </w:tc>
        <w:tc>
          <w:tcPr>
            <w:tcW w:w="1116" w:type="dxa"/>
          </w:tcPr>
          <w:p w14:paraId="78B9E60A" w14:textId="77777777" w:rsidR="00E21CF5" w:rsidRPr="00BF11EB" w:rsidRDefault="00E21CF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1C00" w14:paraId="67BCD4D5" w14:textId="77777777" w:rsidTr="00BF6954">
        <w:tc>
          <w:tcPr>
            <w:tcW w:w="993" w:type="dxa"/>
            <w:vMerge/>
          </w:tcPr>
          <w:p w14:paraId="3781EE56" w14:textId="77777777" w:rsidR="00101C00" w:rsidRPr="00BF6954" w:rsidRDefault="00101C0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EA132DC" w14:textId="77777777" w:rsidR="00101C00" w:rsidRPr="00BF6954" w:rsidRDefault="00101C0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修改店铺信息</w:t>
            </w:r>
          </w:p>
        </w:tc>
        <w:tc>
          <w:tcPr>
            <w:tcW w:w="979" w:type="dxa"/>
          </w:tcPr>
          <w:p w14:paraId="5928DEB0" w14:textId="77777777"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FF3EBB2" w14:textId="77777777"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1BA5B268" w14:textId="77777777"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EB9EFBC" w14:textId="77777777"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14:paraId="7E2EE2B9" w14:textId="77777777" w:rsidR="00101C00" w:rsidRPr="00BF11EB" w:rsidRDefault="00101C0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67F12" w14:paraId="19B1B98B" w14:textId="77777777" w:rsidTr="00BF6954">
        <w:tc>
          <w:tcPr>
            <w:tcW w:w="993" w:type="dxa"/>
            <w:vMerge/>
          </w:tcPr>
          <w:p w14:paraId="523DD282" w14:textId="77777777" w:rsidR="00767F12" w:rsidRPr="00BF6954" w:rsidRDefault="00767F1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8C1AAFB" w14:textId="77777777" w:rsidR="00767F12" w:rsidRPr="00BF6954" w:rsidRDefault="00767F1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添加菜品</w:t>
            </w:r>
          </w:p>
        </w:tc>
        <w:tc>
          <w:tcPr>
            <w:tcW w:w="979" w:type="dxa"/>
          </w:tcPr>
          <w:p w14:paraId="28C92C49" w14:textId="77777777" w:rsidR="00767F12" w:rsidRPr="00BF11EB" w:rsidRDefault="00767F1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8B4C2D6" w14:textId="77777777" w:rsidR="00767F12" w:rsidRPr="00BF11EB" w:rsidRDefault="00767F1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9A36F2C" w14:textId="77777777" w:rsidR="00767F12" w:rsidRPr="00BF11EB" w:rsidRDefault="001E31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6DECC63F" w14:textId="77777777" w:rsidR="00767F12" w:rsidRPr="00BF11EB" w:rsidRDefault="001E31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14:paraId="2F7E41DE" w14:textId="77777777" w:rsidR="00767F12" w:rsidRPr="00BF11EB" w:rsidRDefault="00767F1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66ABF" w14:paraId="650BAF2A" w14:textId="77777777" w:rsidTr="00BF6954">
        <w:tc>
          <w:tcPr>
            <w:tcW w:w="993" w:type="dxa"/>
            <w:vMerge/>
          </w:tcPr>
          <w:p w14:paraId="5227BF72" w14:textId="77777777" w:rsidR="00F66ABF" w:rsidRPr="00BF6954" w:rsidRDefault="00F66ABF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9E849DC" w14:textId="77777777" w:rsidR="00F66ABF" w:rsidRPr="00BF6954" w:rsidRDefault="00F66ABF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用户反馈</w:t>
            </w:r>
          </w:p>
        </w:tc>
        <w:tc>
          <w:tcPr>
            <w:tcW w:w="979" w:type="dxa"/>
          </w:tcPr>
          <w:p w14:paraId="3F6667C5" w14:textId="77777777"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6A7CB27" w14:textId="77777777"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E298828" w14:textId="77777777"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A596370" w14:textId="77777777"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14:paraId="724891BB" w14:textId="77777777" w:rsidR="00F66ABF" w:rsidRPr="00BF11EB" w:rsidRDefault="00F66AB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9262A" w14:paraId="689ABBFF" w14:textId="77777777" w:rsidTr="00BF6954">
        <w:tc>
          <w:tcPr>
            <w:tcW w:w="993" w:type="dxa"/>
            <w:vMerge/>
          </w:tcPr>
          <w:p w14:paraId="0C4BBE65" w14:textId="77777777"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0D3DDE4" w14:textId="77777777" w:rsidR="0009262A" w:rsidRPr="00BF6954" w:rsidRDefault="0009262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6AF44C51" w14:textId="77777777" w:rsidR="0009262A" w:rsidRPr="00BF11EB" w:rsidRDefault="00495AB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80</w:t>
            </w:r>
          </w:p>
        </w:tc>
        <w:tc>
          <w:tcPr>
            <w:tcW w:w="1116" w:type="dxa"/>
          </w:tcPr>
          <w:p w14:paraId="3920AD1F" w14:textId="77777777"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359E551B" w14:textId="77777777" w:rsidR="0009262A" w:rsidRPr="00BF11EB" w:rsidRDefault="000B5DE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41</w:t>
            </w:r>
          </w:p>
        </w:tc>
        <w:tc>
          <w:tcPr>
            <w:tcW w:w="1116" w:type="dxa"/>
          </w:tcPr>
          <w:p w14:paraId="1633B44B" w14:textId="77777777" w:rsidR="0009262A" w:rsidRPr="00BF11EB" w:rsidRDefault="000B5DE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51%</w:t>
            </w:r>
          </w:p>
        </w:tc>
        <w:tc>
          <w:tcPr>
            <w:tcW w:w="1116" w:type="dxa"/>
          </w:tcPr>
          <w:p w14:paraId="58985FA9" w14:textId="77777777" w:rsidR="0009262A" w:rsidRPr="00BF11EB" w:rsidRDefault="0009262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F106D" w14:paraId="7C10AB97" w14:textId="77777777" w:rsidTr="00BF6954">
        <w:tc>
          <w:tcPr>
            <w:tcW w:w="993" w:type="dxa"/>
            <w:vMerge w:val="restart"/>
          </w:tcPr>
          <w:p w14:paraId="132B0B2B" w14:textId="77777777"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55828D0" w14:textId="77777777"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5222BC9B" w14:textId="77777777"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</w:t>
            </w:r>
          </w:p>
        </w:tc>
        <w:tc>
          <w:tcPr>
            <w:tcW w:w="979" w:type="dxa"/>
          </w:tcPr>
          <w:p w14:paraId="19AA68B1" w14:textId="77777777"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97F14BC" w14:textId="77777777"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5B4B403E" w14:textId="77777777"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0EC8374" w14:textId="77777777"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14:paraId="3C7BFFCA" w14:textId="77777777"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F106D" w14:paraId="47AEEB54" w14:textId="77777777" w:rsidTr="00BF6954">
        <w:tc>
          <w:tcPr>
            <w:tcW w:w="993" w:type="dxa"/>
            <w:vMerge/>
          </w:tcPr>
          <w:p w14:paraId="2693BD70" w14:textId="77777777"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CD735A7" w14:textId="77777777"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14:paraId="3731F17B" w14:textId="77777777"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1209BCCD" w14:textId="77777777"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1A9CB208" w14:textId="77777777"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866A12B" w14:textId="77777777"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14:paraId="6441B44D" w14:textId="77777777"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F106D" w14:paraId="4C211925" w14:textId="77777777" w:rsidTr="00BF6954">
        <w:tc>
          <w:tcPr>
            <w:tcW w:w="993" w:type="dxa"/>
            <w:vMerge/>
          </w:tcPr>
          <w:p w14:paraId="1C86CAF0" w14:textId="77777777" w:rsidR="004F106D" w:rsidRPr="00BF6954" w:rsidRDefault="004F106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A240F5C" w14:textId="77777777" w:rsidR="004F106D" w:rsidRDefault="004F106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546E22C6" w14:textId="77777777" w:rsidR="004F106D" w:rsidRDefault="00EC52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038E491" w14:textId="77777777" w:rsidR="004F106D" w:rsidRDefault="00742F2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41A551F6" w14:textId="77777777" w:rsidR="004F106D" w:rsidRDefault="00A2571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E46288C" w14:textId="77777777" w:rsidR="004F106D" w:rsidRDefault="00143D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6" w:type="dxa"/>
          </w:tcPr>
          <w:p w14:paraId="648E8F6C" w14:textId="77777777" w:rsidR="004F106D" w:rsidRPr="00BF11EB" w:rsidRDefault="004F106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RPr="00A2235A" w14:paraId="5C705195" w14:textId="77777777" w:rsidTr="00BF6954">
        <w:tc>
          <w:tcPr>
            <w:tcW w:w="993" w:type="dxa"/>
          </w:tcPr>
          <w:p w14:paraId="2CCE8466" w14:textId="77777777" w:rsidR="00955DC2" w:rsidRPr="00A2235A" w:rsidRDefault="00955DC2" w:rsidP="00955DC2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09B9FC5F" w14:textId="77777777" w:rsidR="00955DC2" w:rsidRPr="00A2235A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A2235A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3F138EA5" w14:textId="77777777" w:rsidR="00955DC2" w:rsidRPr="00A2235A" w:rsidRDefault="007324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6C542A61" w14:textId="77777777" w:rsidR="00955DC2" w:rsidRPr="00A2235A" w:rsidRDefault="00A2235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14:paraId="73EAAE4A" w14:textId="77777777" w:rsidR="00955DC2" w:rsidRPr="00A2235A" w:rsidRDefault="007324D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0D2D522F" w14:textId="77777777" w:rsidR="00955DC2" w:rsidRPr="00A2235A" w:rsidRDefault="00A2235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67%</w:t>
            </w:r>
          </w:p>
        </w:tc>
        <w:tc>
          <w:tcPr>
            <w:tcW w:w="1116" w:type="dxa"/>
          </w:tcPr>
          <w:p w14:paraId="1EB68DF2" w14:textId="77777777" w:rsidR="00955DC2" w:rsidRPr="00A2235A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RPr="00524552" w14:paraId="50F33BC1" w14:textId="77777777" w:rsidTr="00BF6954">
        <w:tc>
          <w:tcPr>
            <w:tcW w:w="993" w:type="dxa"/>
          </w:tcPr>
          <w:p w14:paraId="5BF6A4B5" w14:textId="77777777" w:rsidR="00955DC2" w:rsidRPr="00524552" w:rsidRDefault="00955DC2" w:rsidP="00955DC2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14:paraId="20199CF5" w14:textId="77777777" w:rsidR="00955DC2" w:rsidRPr="00524552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524552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1A71762" w14:textId="77777777" w:rsidR="00955DC2" w:rsidRPr="00524552" w:rsidRDefault="005B7A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524552">
              <w:rPr>
                <w:rFonts w:ascii="Times New Roman" w:hint="eastAsia"/>
                <w:snapToGrid/>
              </w:rPr>
              <w:t>8</w:t>
            </w:r>
            <w:r w:rsidR="007324D8"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5238BCCE" w14:textId="77777777" w:rsidR="00955DC2" w:rsidRPr="00524552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65AFF922" w14:textId="77777777" w:rsidR="00955DC2" w:rsidRPr="00524552" w:rsidRDefault="005B7A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524552">
              <w:rPr>
                <w:rFonts w:ascii="Times New Roman" w:hint="eastAsia"/>
                <w:snapToGrid/>
              </w:rPr>
              <w:t>4</w:t>
            </w:r>
            <w:r w:rsidR="002830B3"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2AF58670" w14:textId="77777777" w:rsidR="00955DC2" w:rsidRPr="00524552" w:rsidRDefault="0005473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54</w:t>
            </w:r>
          </w:p>
        </w:tc>
        <w:tc>
          <w:tcPr>
            <w:tcW w:w="1116" w:type="dxa"/>
          </w:tcPr>
          <w:p w14:paraId="28333E8C" w14:textId="77777777" w:rsidR="00955DC2" w:rsidRPr="00524552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</w:tbl>
    <w:p w14:paraId="1E482C1D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1D11592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8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8"/>
    </w:p>
    <w:p w14:paraId="5D35755A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F43509D" w14:textId="77777777" w:rsidTr="007614BC">
        <w:tc>
          <w:tcPr>
            <w:tcW w:w="1596" w:type="dxa"/>
            <w:shd w:val="clear" w:color="auto" w:fill="E7E6E6" w:themeFill="background2"/>
          </w:tcPr>
          <w:p w14:paraId="66E3EC7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0F2705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7FCD53E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319E1D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12FA1C9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2026E59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6229ECC2" w14:textId="77777777" w:rsidTr="007614BC">
        <w:tc>
          <w:tcPr>
            <w:tcW w:w="1596" w:type="dxa"/>
          </w:tcPr>
          <w:p w14:paraId="247860B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39222EFB" w14:textId="77777777" w:rsidR="00B90DCB" w:rsidRPr="007F35AF" w:rsidRDefault="009708E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15</w:t>
            </w:r>
          </w:p>
        </w:tc>
        <w:tc>
          <w:tcPr>
            <w:tcW w:w="1438" w:type="dxa"/>
          </w:tcPr>
          <w:p w14:paraId="6F71345D" w14:textId="77777777" w:rsidR="00B90DCB" w:rsidRPr="007F35AF" w:rsidRDefault="0068125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  <w:tc>
          <w:tcPr>
            <w:tcW w:w="1438" w:type="dxa"/>
          </w:tcPr>
          <w:p w14:paraId="64F2C42D" w14:textId="77777777" w:rsidR="00B90DCB" w:rsidRPr="007F35AF" w:rsidRDefault="0068125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 w:rsidR="00BF1575"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  <w:tc>
          <w:tcPr>
            <w:tcW w:w="1439" w:type="dxa"/>
          </w:tcPr>
          <w:p w14:paraId="505CDDDE" w14:textId="77777777" w:rsidR="00B90DCB" w:rsidRPr="007F35AF" w:rsidRDefault="00774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15B88097" w14:textId="77777777" w:rsidR="00B90DCB" w:rsidRPr="007F35AF" w:rsidRDefault="000044D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  <w:r w:rsidR="0076549F">
              <w:rPr>
                <w:rFonts w:ascii="Times New Roman" w:hint="eastAsia"/>
                <w:snapToGrid/>
                <w:sz w:val="21"/>
                <w:szCs w:val="21"/>
              </w:rPr>
              <w:t>5</w:t>
            </w:r>
          </w:p>
        </w:tc>
      </w:tr>
      <w:tr w:rsidR="00B90DCB" w14:paraId="33FBDFAE" w14:textId="77777777" w:rsidTr="007614BC">
        <w:tc>
          <w:tcPr>
            <w:tcW w:w="1596" w:type="dxa"/>
          </w:tcPr>
          <w:p w14:paraId="7D6CA86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4C84DCF8" w14:textId="77777777" w:rsidR="00B90DCB" w:rsidRPr="007F35AF" w:rsidRDefault="00BF03CF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33%</w:t>
            </w:r>
          </w:p>
        </w:tc>
        <w:tc>
          <w:tcPr>
            <w:tcW w:w="1438" w:type="dxa"/>
          </w:tcPr>
          <w:p w14:paraId="201DEB70" w14:textId="77777777" w:rsidR="00B90DCB" w:rsidRPr="007F35AF" w:rsidRDefault="00B35A39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11%</w:t>
            </w:r>
          </w:p>
        </w:tc>
        <w:tc>
          <w:tcPr>
            <w:tcW w:w="1438" w:type="dxa"/>
          </w:tcPr>
          <w:p w14:paraId="36DDFD42" w14:textId="77777777" w:rsidR="00B90DCB" w:rsidRPr="007F35AF" w:rsidRDefault="005336E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56%</w:t>
            </w:r>
          </w:p>
        </w:tc>
        <w:tc>
          <w:tcPr>
            <w:tcW w:w="1439" w:type="dxa"/>
          </w:tcPr>
          <w:p w14:paraId="7D499115" w14:textId="77777777" w:rsidR="00B90DCB" w:rsidRPr="007F35AF" w:rsidRDefault="00774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9" w:type="dxa"/>
          </w:tcPr>
          <w:p w14:paraId="0A4FD71B" w14:textId="77777777" w:rsidR="00B90DCB" w:rsidRPr="007F35AF" w:rsidRDefault="000044D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60C0EAE1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63FF9D51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04315A0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9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9"/>
    </w:p>
    <w:p w14:paraId="08A175DE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0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0"/>
    </w:p>
    <w:p w14:paraId="353377DA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2"/>
        <w:gridCol w:w="642"/>
        <w:gridCol w:w="709"/>
        <w:gridCol w:w="1129"/>
        <w:gridCol w:w="1418"/>
        <w:gridCol w:w="4408"/>
        <w:gridCol w:w="978"/>
      </w:tblGrid>
      <w:tr w:rsidR="009C7261" w:rsidRPr="00790B3E" w14:paraId="103D332B" w14:textId="77777777" w:rsidTr="00BC228A">
        <w:trPr>
          <w:trHeight w:val="760"/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289B48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7DE3ED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41E45C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867C48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FEC263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18319B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D7F815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F91AF1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2F5C518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996D9C0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B2C5ECA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5F580FFE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0AC8D" w14:textId="77777777" w:rsidR="009C7261" w:rsidRPr="007F35AF" w:rsidRDefault="005962CE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84BFA" w14:textId="77777777" w:rsidR="009C7261" w:rsidRPr="007F35AF" w:rsidRDefault="0066405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9CD9" w14:textId="77777777" w:rsidR="009C7261" w:rsidRPr="007F35AF" w:rsidRDefault="00EB083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014E" w14:textId="77777777" w:rsidR="009C7261" w:rsidRPr="007F35AF" w:rsidRDefault="00FC28F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EA52" w14:textId="77777777" w:rsidR="009C7261" w:rsidRPr="007F35AF" w:rsidRDefault="0062091F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13597" w14:textId="77777777" w:rsidR="009C7261" w:rsidRPr="007F35AF" w:rsidRDefault="002B6CF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用户名过长时服务器崩溃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A79E" w14:textId="77777777" w:rsidR="009C7261" w:rsidRPr="000332BC" w:rsidRDefault="000332BC" w:rsidP="000E43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11</w:t>
            </w:r>
          </w:p>
        </w:tc>
      </w:tr>
      <w:tr w:rsidR="00167042" w:rsidRPr="00790B3E" w14:paraId="31DD3B96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A7AEF" w14:textId="77777777" w:rsidR="00167042" w:rsidRPr="007F35AF" w:rsidRDefault="000C329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FFBD" w14:textId="77777777" w:rsidR="00167042" w:rsidRPr="007F35AF" w:rsidRDefault="000C329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B220" w14:textId="77777777" w:rsidR="00167042" w:rsidRPr="007F35AF" w:rsidRDefault="00F3089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65DE" w14:textId="77777777" w:rsidR="00167042" w:rsidRPr="007F35AF" w:rsidRDefault="00B1725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D362" w14:textId="77777777" w:rsidR="00167042" w:rsidRPr="007F35AF" w:rsidRDefault="00B1725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395C" w14:textId="77777777" w:rsidR="00167042" w:rsidRPr="007F35AF" w:rsidRDefault="007F7C3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</w:t>
            </w:r>
            <w:r w:rsidR="00EF4CE5">
              <w:rPr>
                <w:rFonts w:ascii="Times New Roman" w:hint="eastAsia"/>
                <w:color w:val="000000"/>
                <w:sz w:val="21"/>
                <w:szCs w:val="21"/>
              </w:rPr>
              <w:t>缺少对用户名参数长度的判断，允许为空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4156" w14:textId="77777777" w:rsidR="00167042" w:rsidRPr="00F51720" w:rsidRDefault="00C87074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13</w:t>
            </w:r>
          </w:p>
        </w:tc>
      </w:tr>
      <w:tr w:rsidR="00167042" w:rsidRPr="00790B3E" w14:paraId="2EDDCBEB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3BDF1" w14:textId="77777777" w:rsidR="00167042" w:rsidRPr="007F35AF" w:rsidRDefault="002D5914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A6EDD" w14:textId="77777777" w:rsidR="00167042" w:rsidRPr="007F35AF" w:rsidRDefault="002D5914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E37C" w14:textId="77777777" w:rsidR="00167042" w:rsidRPr="007F35AF" w:rsidRDefault="00C8707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E5AA" w14:textId="77777777" w:rsidR="00167042" w:rsidRPr="007F35AF" w:rsidRDefault="002D591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6787" w14:textId="77777777" w:rsidR="00167042" w:rsidRPr="007F35AF" w:rsidRDefault="002D591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656F" w14:textId="77777777" w:rsidR="00167042" w:rsidRPr="007F35AF" w:rsidRDefault="0007686F" w:rsidP="00C9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缺少对用户名参数格式的判断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206D" w14:textId="77777777" w:rsidR="00167042" w:rsidRPr="007F35AF" w:rsidRDefault="004834A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14</w:t>
            </w:r>
          </w:p>
        </w:tc>
      </w:tr>
      <w:tr w:rsidR="00167042" w:rsidRPr="00790B3E" w14:paraId="4372895D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4B371" w14:textId="77777777" w:rsidR="00167042" w:rsidRPr="007F35AF" w:rsidRDefault="00B3540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4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AAF4" w14:textId="77777777" w:rsidR="00167042" w:rsidRPr="007F35AF" w:rsidRDefault="00B3540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0F42" w14:textId="77777777" w:rsidR="00167042" w:rsidRPr="007F35AF" w:rsidRDefault="00B3540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2ECC" w14:textId="77777777" w:rsidR="00167042" w:rsidRPr="007F35AF" w:rsidRDefault="00B3540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F717" w14:textId="77777777" w:rsidR="00167042" w:rsidRPr="007F35AF" w:rsidRDefault="00B3540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02EC" w14:textId="77777777" w:rsidR="00167042" w:rsidRPr="007F35AF" w:rsidRDefault="00D64043" w:rsidP="0053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密码过长时服务器崩溃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0236" w14:textId="77777777" w:rsidR="00167042" w:rsidRPr="007F35AF" w:rsidRDefault="0053710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15</w:t>
            </w:r>
          </w:p>
        </w:tc>
      </w:tr>
      <w:tr w:rsidR="002B2708" w:rsidRPr="00790B3E" w14:paraId="1363E312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C9406" w14:textId="77777777" w:rsidR="002B2708" w:rsidRDefault="002B270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7587D" w14:textId="77777777" w:rsidR="002B2708" w:rsidRDefault="002B270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70A1" w14:textId="77777777" w:rsidR="002B2708" w:rsidRDefault="002B270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9353" w14:textId="77777777" w:rsidR="002B2708" w:rsidRDefault="002B270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B1E5" w14:textId="77777777" w:rsidR="002B2708" w:rsidRDefault="002B270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5064" w14:textId="77777777" w:rsidR="002B2708" w:rsidRDefault="002B2708" w:rsidP="00537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缺少对密码参数长度的判断，允许过短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00FE" w14:textId="77777777" w:rsidR="002B2708" w:rsidRPr="002B2708" w:rsidRDefault="002B270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16</w:t>
            </w:r>
          </w:p>
        </w:tc>
      </w:tr>
      <w:tr w:rsidR="00167042" w:rsidRPr="00790B3E" w14:paraId="2AC85A93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AF85C" w14:textId="77777777" w:rsidR="00167042" w:rsidRPr="007F35AF" w:rsidRDefault="00FF444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6E4ED" w14:textId="77777777" w:rsidR="00167042" w:rsidRPr="007F35AF" w:rsidRDefault="00FF444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032E" w14:textId="77777777" w:rsidR="00167042" w:rsidRPr="007F35AF" w:rsidRDefault="00FF444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E68F" w14:textId="77777777" w:rsidR="00167042" w:rsidRPr="007F35AF" w:rsidRDefault="00FF444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D68B" w14:textId="77777777" w:rsidR="00167042" w:rsidRPr="007F35AF" w:rsidRDefault="00FF444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36C3" w14:textId="77777777" w:rsidR="00167042" w:rsidRPr="007F35AF" w:rsidRDefault="00FF444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后台缺少对密码参数长度的判断，允许为空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AD61" w14:textId="77777777" w:rsidR="00167042" w:rsidRPr="00FF4443" w:rsidRDefault="007F7C3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18</w:t>
            </w:r>
          </w:p>
        </w:tc>
      </w:tr>
      <w:tr w:rsidR="007F7C31" w:rsidRPr="00790B3E" w14:paraId="696E1EA3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78873" w14:textId="77777777" w:rsidR="007F7C31" w:rsidRDefault="007F7C3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A95D1" w14:textId="77777777" w:rsidR="007F7C31" w:rsidRDefault="007F7C3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5E4D" w14:textId="77777777" w:rsidR="007F7C31" w:rsidRDefault="007F7C3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6E9E" w14:textId="77777777" w:rsidR="007F7C31" w:rsidRDefault="007F7C3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512F" w14:textId="77777777" w:rsidR="007F7C31" w:rsidRDefault="007F7C3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F2ADF" w14:textId="77777777" w:rsidR="007F7C31" w:rsidRDefault="000675D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密码格式错误</w:t>
            </w:r>
            <w:r w:rsidR="00AD44FB">
              <w:rPr>
                <w:rFonts w:ascii="Times New Roman" w:hint="eastAsia"/>
                <w:color w:val="000000"/>
                <w:sz w:val="21"/>
                <w:szCs w:val="21"/>
              </w:rPr>
              <w:t>（出现非</w:t>
            </w:r>
            <w:proofErr w:type="spellStart"/>
            <w:r w:rsidR="00AD44FB">
              <w:rPr>
                <w:rFonts w:ascii="Times New Roman" w:hint="eastAsia"/>
                <w:color w:val="000000"/>
                <w:sz w:val="21"/>
                <w:szCs w:val="21"/>
              </w:rPr>
              <w:t>ascll</w:t>
            </w:r>
            <w:proofErr w:type="spellEnd"/>
            <w:r w:rsidR="00AD44FB">
              <w:rPr>
                <w:rFonts w:ascii="Times New Roman" w:hint="eastAsia"/>
                <w:color w:val="000000"/>
                <w:sz w:val="21"/>
                <w:szCs w:val="21"/>
              </w:rPr>
              <w:t>字符）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B30F" w14:textId="77777777" w:rsidR="007F7C31" w:rsidRDefault="000728B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19</w:t>
            </w:r>
          </w:p>
        </w:tc>
      </w:tr>
      <w:tr w:rsidR="000728B1" w:rsidRPr="00790B3E" w14:paraId="4C8B7226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A4B66" w14:textId="77777777" w:rsidR="000728B1" w:rsidRDefault="00D02A7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B6F61" w14:textId="77777777" w:rsidR="000728B1" w:rsidRDefault="00D02A7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C896" w14:textId="77777777" w:rsidR="000728B1" w:rsidRDefault="00D02A7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EF26" w14:textId="77777777" w:rsidR="000728B1" w:rsidRDefault="00D02A7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3150" w14:textId="77777777" w:rsidR="000728B1" w:rsidRDefault="00D02A7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9FDA" w14:textId="77777777" w:rsidR="000728B1" w:rsidRDefault="00D02A7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后台缺少对邮箱参数长度的判断，允许为空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6D94" w14:textId="77777777" w:rsidR="000728B1" w:rsidRDefault="005D407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21</w:t>
            </w:r>
          </w:p>
        </w:tc>
      </w:tr>
      <w:tr w:rsidR="003E771C" w:rsidRPr="00790B3E" w14:paraId="7B46E331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6FC2A" w14:textId="77777777" w:rsidR="003E771C" w:rsidRDefault="003E771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4A15D" w14:textId="77777777" w:rsidR="003E771C" w:rsidRDefault="003E771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38EA" w14:textId="77777777" w:rsidR="003E771C" w:rsidRDefault="003E771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3177" w14:textId="77777777" w:rsidR="003E771C" w:rsidRDefault="003E771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6E81" w14:textId="77777777" w:rsidR="003E771C" w:rsidRDefault="003E771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479E" w14:textId="77777777" w:rsidR="003E771C" w:rsidRDefault="003E771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后台缺少对邮箱参数格式的判断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62E0" w14:textId="77777777" w:rsidR="003E771C" w:rsidRPr="003E771C" w:rsidRDefault="003E771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  <w:r w:rsidR="009F3CF7"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</w:p>
        </w:tc>
      </w:tr>
      <w:tr w:rsidR="003E771C" w:rsidRPr="00790B3E" w14:paraId="357466C1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6DB5D" w14:textId="77777777" w:rsidR="003E771C" w:rsidRDefault="00447A44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A75B2" w14:textId="77777777" w:rsidR="003E771C" w:rsidRDefault="00447A44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119E" w14:textId="77777777" w:rsidR="003E771C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C03B" w14:textId="77777777" w:rsidR="003E771C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4524" w14:textId="77777777" w:rsidR="003E771C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4847" w14:textId="77777777" w:rsidR="003E771C" w:rsidRDefault="00447A44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后台缺少对电话参数长度的判断，允许为空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94B3" w14:textId="77777777" w:rsidR="003E771C" w:rsidRPr="00447A44" w:rsidRDefault="00447A44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25</w:t>
            </w:r>
          </w:p>
        </w:tc>
      </w:tr>
      <w:tr w:rsidR="00447A44" w:rsidRPr="00790B3E" w14:paraId="7FF84B39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6B7C7" w14:textId="77777777" w:rsidR="00447A44" w:rsidRDefault="00447A44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539F1" w14:textId="77777777" w:rsidR="00447A44" w:rsidRDefault="00447A44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9491" w14:textId="77777777" w:rsidR="00447A44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331F" w14:textId="77777777" w:rsidR="00447A44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3229" w14:textId="77777777" w:rsidR="00447A44" w:rsidRDefault="00447A4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1927" w14:textId="77777777" w:rsidR="00447A44" w:rsidRDefault="00B16FC5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电话格式错误时，服务器崩溃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A0DF" w14:textId="77777777" w:rsidR="00447A44" w:rsidRPr="00447A44" w:rsidRDefault="00447A44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26</w:t>
            </w:r>
          </w:p>
        </w:tc>
      </w:tr>
      <w:tr w:rsidR="00447A44" w:rsidRPr="00790B3E" w14:paraId="306F6593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ABD18" w14:textId="77777777" w:rsidR="00447A44" w:rsidRDefault="00FA486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5376E" w14:textId="77777777" w:rsidR="00447A44" w:rsidRDefault="00FA486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5E96" w14:textId="77777777" w:rsidR="00447A44" w:rsidRDefault="00FA48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825A" w14:textId="77777777" w:rsidR="00447A44" w:rsidRDefault="00FA48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编辑个人信息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72B6" w14:textId="77777777" w:rsidR="00447A44" w:rsidRDefault="00FA486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9CEA" w14:textId="77777777" w:rsidR="00447A44" w:rsidRDefault="0081462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缺少对电话参数长度的判断，允许为空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8CF6" w14:textId="77777777" w:rsidR="00447A44" w:rsidRPr="0081462A" w:rsidRDefault="0081462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30</w:t>
            </w:r>
          </w:p>
        </w:tc>
      </w:tr>
      <w:tr w:rsidR="00265183" w:rsidRPr="00790B3E" w14:paraId="3277C61A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898B0" w14:textId="77777777" w:rsidR="00265183" w:rsidRDefault="0026518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65B13" w14:textId="77777777" w:rsidR="00265183" w:rsidRDefault="0026518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B826" w14:textId="77777777"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7840" w14:textId="77777777"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编辑个人信息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FF32" w14:textId="77777777"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1A18" w14:textId="77777777" w:rsidR="00265183" w:rsidRDefault="00FD4300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年龄格式错误时，服务器崩溃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1184" w14:textId="77777777" w:rsidR="00265183" w:rsidRPr="00265183" w:rsidRDefault="0026518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31</w:t>
            </w:r>
          </w:p>
        </w:tc>
      </w:tr>
      <w:tr w:rsidR="00265183" w:rsidRPr="00790B3E" w14:paraId="3159F98C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7A26C" w14:textId="77777777" w:rsidR="00265183" w:rsidRDefault="0026518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CDF2" w14:textId="77777777" w:rsidR="00265183" w:rsidRDefault="0026518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860B" w14:textId="77777777"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38A0" w14:textId="77777777"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编辑个人信息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29CA" w14:textId="77777777" w:rsidR="00265183" w:rsidRDefault="0026518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1827" w14:textId="77777777" w:rsidR="00265183" w:rsidRDefault="002216B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电话格式错误时，服务器崩溃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6DFA" w14:textId="77777777" w:rsidR="00265183" w:rsidRPr="00265183" w:rsidRDefault="0026518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32</w:t>
            </w:r>
          </w:p>
        </w:tc>
      </w:tr>
      <w:tr w:rsidR="00265183" w:rsidRPr="00790B3E" w14:paraId="10F970A2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72EA6" w14:textId="77777777" w:rsidR="00265183" w:rsidRDefault="008F53D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57862" w14:textId="77777777" w:rsidR="00265183" w:rsidRDefault="008F53D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3EE3" w14:textId="77777777" w:rsidR="00265183" w:rsidRDefault="008F53D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6AE5" w14:textId="77777777" w:rsidR="00265183" w:rsidRDefault="008F53D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门店查询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CAA1" w14:textId="77777777" w:rsidR="00265183" w:rsidRDefault="0070664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4AA6" w14:textId="77777777" w:rsidR="00265183" w:rsidRDefault="0070664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已存在的门店在查询结果中未显示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72B6" w14:textId="77777777" w:rsidR="00265183" w:rsidRPr="00706643" w:rsidRDefault="0070664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33</w:t>
            </w:r>
          </w:p>
        </w:tc>
      </w:tr>
      <w:tr w:rsidR="00706643" w:rsidRPr="00790B3E" w14:paraId="126B062B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2B963" w14:textId="77777777" w:rsidR="00706643" w:rsidRDefault="006024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EF032" w14:textId="77777777" w:rsidR="00706643" w:rsidRDefault="006024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70D9" w14:textId="77777777" w:rsidR="00706643" w:rsidRDefault="004D450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2800" w14:textId="77777777" w:rsidR="00706643" w:rsidRDefault="006024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浏览门店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5973" w14:textId="77777777" w:rsidR="00706643" w:rsidRDefault="006024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5542" w14:textId="77777777" w:rsidR="00706643" w:rsidRDefault="006024B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参数</w:t>
            </w:r>
            <w:r w:rsidR="00571557">
              <w:rPr>
                <w:rFonts w:ascii="Times New Roman" w:hint="eastAsia"/>
                <w:color w:val="000000"/>
                <w:sz w:val="21"/>
                <w:szCs w:val="21"/>
              </w:rPr>
              <w:t>对应的门店</w:t>
            </w:r>
            <w:r w:rsidR="00DA6328">
              <w:rPr>
                <w:rFonts w:ascii="Times New Roman" w:hint="eastAsia"/>
                <w:color w:val="000000"/>
                <w:sz w:val="21"/>
                <w:szCs w:val="21"/>
              </w:rPr>
              <w:t>不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存在</w:t>
            </w:r>
            <w:r w:rsidR="00DA6328"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C5EE" w14:textId="77777777" w:rsidR="00706643" w:rsidRPr="00B96798" w:rsidRDefault="00B9679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40</w:t>
            </w:r>
          </w:p>
        </w:tc>
      </w:tr>
      <w:tr w:rsidR="00B96798" w:rsidRPr="00790B3E" w14:paraId="62201EE4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856C5" w14:textId="77777777" w:rsidR="00B96798" w:rsidRDefault="00B9679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5916B" w14:textId="77777777" w:rsidR="00B96798" w:rsidRDefault="00B9679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8525" w14:textId="77777777" w:rsidR="00B96798" w:rsidRDefault="004D450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8BD07" w14:textId="77777777" w:rsidR="00B96798" w:rsidRDefault="00B9679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浏览门店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6E43" w14:textId="77777777" w:rsidR="00B96798" w:rsidRDefault="00B9679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ED6F" w14:textId="77777777" w:rsidR="00B96798" w:rsidRDefault="00B9679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 w:rsidR="00271656">
              <w:rPr>
                <w:rFonts w:ascii="Times New Roman" w:hint="eastAsia"/>
                <w:color w:val="000000"/>
                <w:sz w:val="21"/>
                <w:szCs w:val="21"/>
              </w:rPr>
              <w:t>参数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为空</w:t>
            </w:r>
            <w:r w:rsidR="00271656"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A726" w14:textId="77777777" w:rsidR="00B96798" w:rsidRPr="00B96798" w:rsidRDefault="00B9679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41</w:t>
            </w:r>
          </w:p>
        </w:tc>
      </w:tr>
      <w:tr w:rsidR="00B96798" w:rsidRPr="00790B3E" w14:paraId="21BCCC49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DF29D" w14:textId="77777777" w:rsidR="00B96798" w:rsidRDefault="0092422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2616" w14:textId="77777777" w:rsidR="00B96798" w:rsidRDefault="0092422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E48C" w14:textId="77777777" w:rsidR="00B96798" w:rsidRDefault="0092422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29E70" w14:textId="77777777" w:rsidR="00B96798" w:rsidRDefault="0092422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浏览门店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DE6B" w14:textId="77777777" w:rsidR="00B96798" w:rsidRDefault="0092422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7D65" w14:textId="77777777" w:rsidR="00B96798" w:rsidRDefault="00924227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 w:rsidR="00C31A9E">
              <w:rPr>
                <w:rFonts w:ascii="Times New Roman" w:hint="eastAsia"/>
                <w:color w:val="000000"/>
                <w:sz w:val="21"/>
                <w:szCs w:val="21"/>
              </w:rPr>
              <w:t>参数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格式错误</w:t>
            </w:r>
            <w:r w:rsidR="00C31A9E"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7352" w14:textId="77777777" w:rsidR="00B96798" w:rsidRPr="00924227" w:rsidRDefault="00924227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42</w:t>
            </w:r>
          </w:p>
        </w:tc>
      </w:tr>
      <w:tr w:rsidR="00924227" w:rsidRPr="00790B3E" w14:paraId="001A0974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5C889" w14:textId="77777777" w:rsidR="00924227" w:rsidRDefault="0068764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B1C92" w14:textId="77777777" w:rsidR="00924227" w:rsidRDefault="00687647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B6A0" w14:textId="77777777" w:rsidR="00924227" w:rsidRDefault="0068764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EAB2" w14:textId="77777777" w:rsidR="00924227" w:rsidRDefault="0068764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8EF3" w14:textId="77777777" w:rsidR="00924227" w:rsidRDefault="00687647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C37C" w14:textId="77777777" w:rsidR="00924227" w:rsidRDefault="00687647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菜品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格式错误</w:t>
            </w:r>
            <w:r w:rsidR="00714708"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69A0" w14:textId="77777777" w:rsidR="00924227" w:rsidRPr="00687647" w:rsidRDefault="00687647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46</w:t>
            </w:r>
          </w:p>
        </w:tc>
      </w:tr>
      <w:tr w:rsidR="00BF3152" w:rsidRPr="00790B3E" w14:paraId="640CE148" w14:textId="77777777" w:rsidTr="00F32A5D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950F4" w14:textId="77777777" w:rsidR="00BF3152" w:rsidRDefault="00FC0397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61C1" w14:textId="77777777" w:rsidR="00BF3152" w:rsidRDefault="00FC0397" w:rsidP="00FC0397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0B68" w14:textId="77777777"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7AC3" w14:textId="77777777" w:rsidR="00BF3152" w:rsidRDefault="000E30BD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467B" w14:textId="77777777"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CD00" w14:textId="77777777" w:rsidR="00BF3152" w:rsidRDefault="00B43080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参数对应的门店不存在时，服务器崩溃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5D8E" w14:textId="77777777" w:rsidR="00BF3152" w:rsidRPr="00B96798" w:rsidRDefault="0093381A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47</w:t>
            </w:r>
          </w:p>
        </w:tc>
      </w:tr>
      <w:tr w:rsidR="00BF3152" w:rsidRPr="00790B3E" w14:paraId="56988796" w14:textId="77777777" w:rsidTr="00F32A5D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B790C" w14:textId="77777777" w:rsidR="00BF3152" w:rsidRDefault="00FC0397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F9ECB" w14:textId="77777777" w:rsidR="00BF3152" w:rsidRDefault="00FC0397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BEFE" w14:textId="77777777"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E9AC" w14:textId="77777777" w:rsidR="00BF3152" w:rsidRDefault="000E30BD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2553" w14:textId="77777777"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EA0B" w14:textId="77777777" w:rsidR="00BF3152" w:rsidRDefault="00D166B5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参数为空时，服务器崩溃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A2CD" w14:textId="77777777" w:rsidR="00BF3152" w:rsidRPr="00B96798" w:rsidRDefault="0093381A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48</w:t>
            </w:r>
          </w:p>
        </w:tc>
      </w:tr>
      <w:tr w:rsidR="00BF3152" w:rsidRPr="00790B3E" w14:paraId="4640CE12" w14:textId="77777777" w:rsidTr="00F32A5D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965BBC" w14:textId="77777777" w:rsidR="00BF3152" w:rsidRDefault="00FC0397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A17C3" w14:textId="77777777" w:rsidR="00BF3152" w:rsidRDefault="00FC0397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4CDC" w14:textId="77777777"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7687" w14:textId="77777777" w:rsidR="00BF3152" w:rsidRDefault="000E30BD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点餐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F461" w14:textId="77777777" w:rsidR="00BF3152" w:rsidRDefault="00BF3152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1730" w14:textId="77777777" w:rsidR="00BF3152" w:rsidRDefault="00E603FF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门店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参数格式错误时，服务器崩溃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22" w14:textId="77777777" w:rsidR="00BF3152" w:rsidRPr="00924227" w:rsidRDefault="0093381A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49</w:t>
            </w:r>
          </w:p>
        </w:tc>
      </w:tr>
      <w:tr w:rsidR="00687647" w:rsidRPr="00790B3E" w14:paraId="1ADCC5E2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E5A96" w14:textId="77777777" w:rsidR="00687647" w:rsidRDefault="00737CF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6025B" w14:textId="77777777" w:rsidR="00687647" w:rsidRDefault="00737CF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56368" w14:textId="77777777" w:rsidR="00687647" w:rsidRDefault="00737CF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5A7C" w14:textId="77777777" w:rsidR="00687647" w:rsidRDefault="00737CF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下订单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0862" w14:textId="77777777" w:rsidR="00687647" w:rsidRDefault="00737CF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806C" w14:textId="77777777" w:rsidR="00687647" w:rsidRDefault="00737CF6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没有判断购物车内是否有菜品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B3DB" w14:textId="77777777" w:rsidR="00687647" w:rsidRPr="00737CF6" w:rsidRDefault="00292F2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51</w:t>
            </w:r>
          </w:p>
        </w:tc>
      </w:tr>
      <w:tr w:rsidR="00292F2B" w:rsidRPr="00790B3E" w14:paraId="78DCEE4C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0232E" w14:textId="77777777" w:rsidR="00292F2B" w:rsidRDefault="00AC4CA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24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25866" w14:textId="77777777" w:rsidR="00292F2B" w:rsidRDefault="00AC4CA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4633" w14:textId="77777777" w:rsidR="00292F2B" w:rsidRDefault="00B5730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0A31" w14:textId="77777777" w:rsidR="00292F2B" w:rsidRDefault="00B5730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B05A" w14:textId="77777777" w:rsidR="00292F2B" w:rsidRDefault="00B5730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2929" w14:textId="77777777" w:rsidR="00292F2B" w:rsidRDefault="001C146E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日期参数</w:t>
            </w:r>
            <w:r w:rsidR="00B57309">
              <w:rPr>
                <w:rFonts w:ascii="Times New Roman" w:hint="eastAsia"/>
                <w:color w:val="000000"/>
                <w:sz w:val="21"/>
                <w:szCs w:val="21"/>
              </w:rPr>
              <w:t>格式错误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4FA22" w14:textId="77777777" w:rsidR="00292F2B" w:rsidRDefault="00AC4CA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55</w:t>
            </w:r>
          </w:p>
        </w:tc>
      </w:tr>
      <w:tr w:rsidR="00E263EE" w:rsidRPr="00790B3E" w14:paraId="1C8966B3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ED4DE" w14:textId="77777777" w:rsidR="00E263EE" w:rsidRDefault="009B336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91AD9" w14:textId="77777777" w:rsidR="00E263EE" w:rsidRDefault="009B336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B446" w14:textId="77777777" w:rsidR="00E263EE" w:rsidRDefault="009B33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B92B" w14:textId="77777777" w:rsidR="00E263EE" w:rsidRDefault="009B33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9B5C" w14:textId="77777777" w:rsidR="00E263EE" w:rsidRDefault="009B33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F21C" w14:textId="77777777" w:rsidR="00E263EE" w:rsidRDefault="008C760D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时间段参数</w:t>
            </w:r>
            <w:r w:rsidR="009B3363">
              <w:rPr>
                <w:rFonts w:ascii="Times New Roman" w:hint="eastAsia"/>
                <w:color w:val="000000"/>
                <w:sz w:val="21"/>
                <w:szCs w:val="21"/>
              </w:rPr>
              <w:t>在选项之外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0645" w14:textId="77777777" w:rsidR="00E263EE" w:rsidRPr="009B3363" w:rsidRDefault="009B336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56</w:t>
            </w:r>
          </w:p>
        </w:tc>
      </w:tr>
      <w:tr w:rsidR="009B3363" w:rsidRPr="00790B3E" w14:paraId="217842F5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5AE80" w14:textId="77777777" w:rsidR="009B3363" w:rsidRDefault="00EE272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45DA9" w14:textId="77777777" w:rsidR="009B3363" w:rsidRDefault="00EE2722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EB39" w14:textId="77777777" w:rsidR="009B3363" w:rsidRDefault="00EE272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1A07A" w14:textId="77777777" w:rsidR="009B3363" w:rsidRDefault="00EE272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600D" w14:textId="77777777" w:rsidR="009B3363" w:rsidRDefault="00EE272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DD1E" w14:textId="77777777" w:rsidR="009B3363" w:rsidRDefault="0085793B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桌数格式</w:t>
            </w:r>
            <w:r w:rsidR="00EE2722">
              <w:rPr>
                <w:rFonts w:ascii="Times New Roman" w:hint="eastAsia"/>
                <w:color w:val="000000"/>
                <w:sz w:val="21"/>
                <w:szCs w:val="21"/>
              </w:rPr>
              <w:t>错误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8E42" w14:textId="77777777" w:rsidR="009B3363" w:rsidRDefault="00EE2722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58</w:t>
            </w:r>
          </w:p>
        </w:tc>
      </w:tr>
      <w:tr w:rsidR="00EE2722" w:rsidRPr="00790B3E" w14:paraId="110B7AC3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D87B3" w14:textId="77777777" w:rsidR="00EE2722" w:rsidRDefault="00F32A5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27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B9793" w14:textId="77777777" w:rsidR="00EE2722" w:rsidRDefault="00F32A5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A90E" w14:textId="77777777" w:rsidR="00EE2722" w:rsidRDefault="00F32A5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894F" w14:textId="77777777" w:rsidR="00EE2722" w:rsidRDefault="00F32A5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3BB2" w14:textId="77777777" w:rsidR="00EE2722" w:rsidRDefault="00F32A5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E4A6" w14:textId="77777777" w:rsidR="00EE2722" w:rsidRDefault="00F32A5D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可以查看别人的订单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64A1" w14:textId="77777777" w:rsidR="00EE2722" w:rsidRDefault="00EB000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60</w:t>
            </w:r>
          </w:p>
        </w:tc>
      </w:tr>
      <w:tr w:rsidR="00EB000C" w:rsidRPr="00790B3E" w14:paraId="37368D74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15180" w14:textId="77777777" w:rsidR="00EB000C" w:rsidRDefault="0057460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28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059FE" w14:textId="77777777" w:rsidR="00EB000C" w:rsidRDefault="0057460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2B7C" w14:textId="77777777" w:rsidR="00EB000C" w:rsidRDefault="0057460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FA98" w14:textId="77777777" w:rsidR="00EB000C" w:rsidRDefault="0057460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6070" w14:textId="77777777" w:rsidR="00EB000C" w:rsidRDefault="0057460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F884B" w14:textId="77777777" w:rsidR="00EB000C" w:rsidRDefault="00574603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查看不存在订单时服务器崩溃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9CC1" w14:textId="77777777" w:rsidR="00EB000C" w:rsidRPr="00F16658" w:rsidRDefault="00F1665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61</w:t>
            </w:r>
          </w:p>
        </w:tc>
      </w:tr>
      <w:tr w:rsidR="00EC1C3C" w:rsidRPr="00790B3E" w14:paraId="448F189A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D6000" w14:textId="77777777" w:rsidR="00EC1C3C" w:rsidRDefault="007F49E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29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8B711" w14:textId="77777777" w:rsidR="00EC1C3C" w:rsidRDefault="007F49E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38F" w14:textId="77777777" w:rsidR="00EC1C3C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E3BA" w14:textId="77777777" w:rsidR="00EC1C3C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取消订单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3D4C" w14:textId="77777777" w:rsidR="00EC1C3C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6792" w14:textId="77777777" w:rsidR="00EC1C3C" w:rsidRDefault="007F49E1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可以取消已确认的订单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3982" w14:textId="77777777" w:rsidR="00EC1C3C" w:rsidRPr="007F49E1" w:rsidRDefault="007F49E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63</w:t>
            </w:r>
          </w:p>
        </w:tc>
      </w:tr>
      <w:tr w:rsidR="007F49E1" w:rsidRPr="00790B3E" w14:paraId="41CD95E5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FA6C2" w14:textId="77777777" w:rsidR="007F49E1" w:rsidRDefault="007F49E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D4003" w14:textId="77777777" w:rsidR="007F49E1" w:rsidRDefault="007F49E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7D46" w14:textId="77777777" w:rsidR="007F49E1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932A" w14:textId="77777777" w:rsidR="007F49E1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取消订单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7697" w14:textId="77777777" w:rsidR="007F49E1" w:rsidRDefault="007F49E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71DF" w14:textId="77777777" w:rsidR="007F49E1" w:rsidRDefault="007F49E1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可以取消已取消的订单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4AE2" w14:textId="77777777" w:rsidR="007F49E1" w:rsidRPr="007F49E1" w:rsidRDefault="007F49E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64</w:t>
            </w:r>
          </w:p>
        </w:tc>
      </w:tr>
      <w:tr w:rsidR="007F49E1" w:rsidRPr="00790B3E" w14:paraId="5A6C73E8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C4B36" w14:textId="77777777" w:rsidR="007F49E1" w:rsidRDefault="0095602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E0201" w14:textId="77777777" w:rsidR="007F49E1" w:rsidRDefault="0095602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9A5C" w14:textId="77777777" w:rsidR="007F49E1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8586" w14:textId="77777777" w:rsidR="007F49E1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取消订单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582B" w14:textId="77777777" w:rsidR="007F49E1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5871" w14:textId="77777777" w:rsidR="007F49E1" w:rsidRDefault="00956028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可以取消别人的订单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B353" w14:textId="77777777" w:rsidR="007F49E1" w:rsidRPr="00956028" w:rsidRDefault="0095602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65</w:t>
            </w:r>
          </w:p>
        </w:tc>
      </w:tr>
      <w:tr w:rsidR="00956028" w:rsidRPr="00790B3E" w14:paraId="459BB61E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775C2" w14:textId="77777777" w:rsidR="00956028" w:rsidRDefault="0095602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D4B39" w14:textId="77777777" w:rsidR="00956028" w:rsidRDefault="0095602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A8F1" w14:textId="77777777" w:rsidR="00956028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FA4C" w14:textId="77777777" w:rsidR="00956028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取消订单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F9CA" w14:textId="77777777" w:rsidR="00956028" w:rsidRDefault="0095602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C5D3" w14:textId="77777777" w:rsidR="00956028" w:rsidRDefault="00956028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取消不存在的订单时，服务器崩溃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0AD6" w14:textId="77777777" w:rsidR="00956028" w:rsidRPr="00956028" w:rsidRDefault="0095602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66</w:t>
            </w:r>
          </w:p>
        </w:tc>
      </w:tr>
      <w:tr w:rsidR="00D53588" w:rsidRPr="00790B3E" w14:paraId="2C4D1B5D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678D7" w14:textId="77777777" w:rsidR="00D53588" w:rsidRDefault="0042615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34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7EB5" w14:textId="77777777" w:rsidR="00D53588" w:rsidRDefault="0042615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E535" w14:textId="77777777" w:rsidR="00D53588" w:rsidRDefault="0042615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0670" w14:textId="77777777" w:rsidR="00D53588" w:rsidRDefault="0042615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添加餐厅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A48C" w14:textId="77777777" w:rsidR="00D53588" w:rsidRDefault="0042615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48A2" w14:textId="77777777" w:rsidR="00D53588" w:rsidRDefault="00426156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名称、地点、特色、桌位数允许为空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2F8D" w14:textId="77777777" w:rsidR="00D53588" w:rsidRDefault="00B56A7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71</w:t>
            </w:r>
          </w:p>
        </w:tc>
      </w:tr>
      <w:tr w:rsidR="00B56A7C" w:rsidRPr="00790B3E" w14:paraId="5D720228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F8692" w14:textId="77777777" w:rsidR="00B56A7C" w:rsidRDefault="00B56A7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35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A42F7" w14:textId="77777777" w:rsidR="00B56A7C" w:rsidRDefault="00B56A7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D2D8" w14:textId="77777777" w:rsidR="00B56A7C" w:rsidRDefault="00D111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B5DB" w14:textId="77777777" w:rsidR="00B56A7C" w:rsidRDefault="00B56A7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添加餐厅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8978" w14:textId="77777777" w:rsidR="00B56A7C" w:rsidRDefault="00B56A7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A4A0" w14:textId="77777777" w:rsidR="00B56A7C" w:rsidRDefault="00B56A7C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用户名</w:t>
            </w:r>
            <w:r w:rsidR="00477A3B">
              <w:rPr>
                <w:rFonts w:ascii="Times New Roman" w:hint="eastAsia"/>
                <w:color w:val="000000"/>
                <w:sz w:val="21"/>
                <w:szCs w:val="21"/>
              </w:rPr>
              <w:t>为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空</w:t>
            </w:r>
            <w:r w:rsidR="00477A3B">
              <w:rPr>
                <w:rFonts w:ascii="Times New Roman" w:hint="eastAsia"/>
                <w:color w:val="000000"/>
                <w:sz w:val="21"/>
                <w:szCs w:val="21"/>
              </w:rPr>
              <w:t>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5468" w14:textId="77777777" w:rsidR="00B56A7C" w:rsidRPr="00B56A7C" w:rsidRDefault="00B56A7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72</w:t>
            </w:r>
          </w:p>
        </w:tc>
      </w:tr>
      <w:tr w:rsidR="00B56A7C" w:rsidRPr="00790B3E" w14:paraId="7F35958C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99357" w14:textId="77777777" w:rsidR="00B56A7C" w:rsidRDefault="004417E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36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67681" w14:textId="77777777" w:rsidR="00B56A7C" w:rsidRDefault="004417E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FD1D" w14:textId="77777777" w:rsidR="00B56A7C" w:rsidRDefault="00D111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41F6" w14:textId="77777777" w:rsidR="00B56A7C" w:rsidRDefault="004417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添加餐厅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6118" w14:textId="77777777" w:rsidR="00B56A7C" w:rsidRDefault="004417E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B0C1" w14:textId="77777777" w:rsidR="00B56A7C" w:rsidRDefault="004417ED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用户名不存在时服务器崩溃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8D08D" w14:textId="77777777" w:rsidR="00B56A7C" w:rsidRDefault="00D1116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73</w:t>
            </w:r>
          </w:p>
        </w:tc>
      </w:tr>
      <w:tr w:rsidR="00D11163" w:rsidRPr="00790B3E" w14:paraId="2D93E5A5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72461" w14:textId="77777777" w:rsidR="00D11163" w:rsidRDefault="00D1116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37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B7548" w14:textId="77777777" w:rsidR="00D11163" w:rsidRDefault="00D1116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0F0A" w14:textId="77777777" w:rsidR="00D11163" w:rsidRDefault="00D111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E233" w14:textId="77777777" w:rsidR="00D11163" w:rsidRDefault="00D111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添加餐厅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AA20" w14:textId="77777777" w:rsidR="00D11163" w:rsidRDefault="00D1116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612B" w14:textId="77777777" w:rsidR="00D11163" w:rsidRDefault="00D11163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没有判断绑定的用户是否是商家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9CC5" w14:textId="77777777" w:rsidR="00D11163" w:rsidRPr="00D11163" w:rsidRDefault="00D1116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74</w:t>
            </w:r>
          </w:p>
        </w:tc>
      </w:tr>
      <w:tr w:rsidR="00D11163" w:rsidRPr="00790B3E" w14:paraId="1A0946BA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DA7A3" w14:textId="77777777" w:rsidR="00D11163" w:rsidRDefault="00120039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38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4D0A2" w14:textId="77777777" w:rsidR="00D11163" w:rsidRDefault="00120039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CE70" w14:textId="77777777" w:rsidR="00D11163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74A2" w14:textId="77777777" w:rsidR="00D11163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2B70" w14:textId="77777777" w:rsidR="00D11163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578E" w14:textId="77777777" w:rsidR="00D11163" w:rsidRDefault="00120039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可以确认已确认的订单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C3B1" w14:textId="77777777" w:rsidR="00D11163" w:rsidRPr="00120039" w:rsidRDefault="0012003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76</w:t>
            </w:r>
          </w:p>
        </w:tc>
      </w:tr>
      <w:tr w:rsidR="00120039" w:rsidRPr="00790B3E" w14:paraId="2FC1CAEC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B16D9" w14:textId="77777777" w:rsidR="00120039" w:rsidRDefault="00120039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39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87567" w14:textId="77777777" w:rsidR="00120039" w:rsidRDefault="00120039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998D" w14:textId="77777777"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ABB6" w14:textId="77777777"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37C4" w14:textId="77777777"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1B18" w14:textId="77777777" w:rsidR="00120039" w:rsidRDefault="00120039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可以确认别人的订单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26BC" w14:textId="77777777" w:rsidR="00120039" w:rsidRDefault="0012003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77</w:t>
            </w:r>
          </w:p>
        </w:tc>
      </w:tr>
      <w:tr w:rsidR="00120039" w:rsidRPr="00790B3E" w14:paraId="4A774D4E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2844B" w14:textId="77777777" w:rsidR="00120039" w:rsidRDefault="00120039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2CD" w14:textId="77777777" w:rsidR="00120039" w:rsidRDefault="00120039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2F59" w14:textId="77777777"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19E3" w14:textId="77777777"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确认订单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E7EA" w14:textId="77777777" w:rsidR="00120039" w:rsidRDefault="00120039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DCAA" w14:textId="77777777" w:rsidR="00120039" w:rsidRDefault="00120039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确认不存在的订单时服务器崩溃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4BBD" w14:textId="77777777" w:rsidR="00120039" w:rsidRPr="00120039" w:rsidRDefault="00120039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78</w:t>
            </w:r>
          </w:p>
        </w:tc>
      </w:tr>
      <w:tr w:rsidR="00120039" w:rsidRPr="00790B3E" w14:paraId="0B1B9F67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D734A" w14:textId="77777777" w:rsidR="00120039" w:rsidRDefault="000454C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CC271" w14:textId="77777777" w:rsidR="00120039" w:rsidRDefault="000454C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1362" w14:textId="77777777" w:rsidR="00120039" w:rsidRDefault="000454C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87E" w14:textId="77777777" w:rsidR="00120039" w:rsidRDefault="000454C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修改门店信息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12736" w14:textId="77777777" w:rsidR="00120039" w:rsidRDefault="000454C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0981" w14:textId="77777777" w:rsidR="00120039" w:rsidRDefault="000454C8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名称、地点、特色、桌位数允许为空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46E5" w14:textId="77777777" w:rsidR="00120039" w:rsidRDefault="009E01E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80</w:t>
            </w:r>
          </w:p>
        </w:tc>
      </w:tr>
      <w:tr w:rsidR="009E01E3" w:rsidRPr="00790B3E" w14:paraId="762ACF16" w14:textId="77777777" w:rsidTr="00BC228A">
        <w:trPr>
          <w:jc w:val="center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EEE96" w14:textId="77777777" w:rsidR="009E01E3" w:rsidRDefault="0085149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3C4DC" w14:textId="77777777" w:rsidR="009E01E3" w:rsidRDefault="0085149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19FE" w14:textId="77777777" w:rsidR="009E01E3" w:rsidRDefault="008514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F897" w14:textId="77777777" w:rsidR="009E01E3" w:rsidRDefault="008514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添加菜品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B874" w14:textId="77777777" w:rsidR="009E01E3" w:rsidRDefault="0085149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4727" w14:textId="77777777" w:rsidR="009E01E3" w:rsidRDefault="00851491" w:rsidP="00687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正常添加时服务器崩溃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9DAC" w14:textId="77777777" w:rsidR="009E01E3" w:rsidRPr="00851491" w:rsidRDefault="0085149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81</w:t>
            </w:r>
          </w:p>
        </w:tc>
      </w:tr>
    </w:tbl>
    <w:p w14:paraId="635765B8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2AE61EE2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593B922D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5D63AC8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53DE8B43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1B91697A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</w:t>
      </w:r>
      <w:r w:rsidRPr="00790B3E">
        <w:rPr>
          <w:rFonts w:ascii="Times New Roman" w:hint="eastAsia"/>
          <w:snapToGrid/>
        </w:rPr>
        <w:lastRenderedPageBreak/>
        <w:t>要功能的测试用例导致系统出错，程序无法正常继续执行；程序执行过于缓慢或是占用过大的系统资源。</w:t>
      </w:r>
    </w:p>
    <w:p w14:paraId="3488228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65A120CE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71746C87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1A747440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009C82D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0F530496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7EE3A99C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EEEB713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1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1"/>
    </w:p>
    <w:p w14:paraId="26F23DA1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07D05A15" w14:textId="77777777" w:rsidTr="00F32A5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633085B" w14:textId="77777777"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ED44DBE" w14:textId="77777777"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1B76531" w14:textId="77777777"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3B1C33F" w14:textId="77777777"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59C1571" w14:textId="77777777"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FEF4374" w14:textId="77777777" w:rsidR="00D7790C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8FB83D8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3FDD2FB" w14:textId="77777777"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B93B508" w14:textId="77777777"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C94E98B" w14:textId="77777777" w:rsidR="00D7790C" w:rsidRPr="00790B3E" w:rsidRDefault="00D7790C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E662E" w:rsidRPr="00790B3E" w14:paraId="11EE8751" w14:textId="77777777" w:rsidTr="00F32A5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C9046" w14:textId="77777777" w:rsidR="009E662E" w:rsidRPr="007F35AF" w:rsidRDefault="009E662E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7B38E" w14:textId="77777777" w:rsidR="009E662E" w:rsidRPr="007F35AF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  <w:bookmarkStart w:id="12" w:name="_GoBack"/>
            <w:bookmarkEnd w:id="12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3E88" w14:textId="77777777" w:rsidR="009E662E" w:rsidRPr="007F35AF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A91E" w14:textId="77777777" w:rsidR="009E662E" w:rsidRPr="007F35AF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C935" w14:textId="77777777" w:rsidR="009E662E" w:rsidRPr="007F35AF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998B" w14:textId="77777777" w:rsidR="009E662E" w:rsidRPr="007F35AF" w:rsidRDefault="009E662E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添加商家用例不应重复实现注册功能，应实现更改用户组功能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588B" w14:textId="77777777" w:rsidR="009E662E" w:rsidRPr="002C17C4" w:rsidRDefault="009E662E" w:rsidP="00F32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69</w:t>
            </w:r>
          </w:p>
        </w:tc>
      </w:tr>
      <w:tr w:rsidR="009E662E" w:rsidRPr="00790B3E" w14:paraId="6C70A069" w14:textId="77777777" w:rsidTr="00436B5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9F875" w14:textId="77777777" w:rsidR="009E662E" w:rsidRPr="007F35AF" w:rsidRDefault="009E662E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65AB" w14:textId="77777777" w:rsidR="009E662E" w:rsidRPr="007F35AF" w:rsidRDefault="009E662E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F755" w14:textId="77777777" w:rsidR="009E662E" w:rsidRPr="007F35AF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6A26" w14:textId="77777777" w:rsidR="009E662E" w:rsidRPr="007F35AF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E76F" w14:textId="77777777" w:rsidR="009E662E" w:rsidRPr="007F35AF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4692" w14:textId="77777777" w:rsidR="009E662E" w:rsidRPr="007F35AF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202F" w14:textId="77777777" w:rsidR="009E662E" w:rsidRPr="007F35AF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E662E" w:rsidRPr="00790B3E" w14:paraId="1DFBA599" w14:textId="77777777" w:rsidTr="00436B5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6C75E" w14:textId="77777777" w:rsidR="009E662E" w:rsidRPr="00790B3E" w:rsidRDefault="009E662E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B384A" w14:textId="77777777" w:rsidR="009E662E" w:rsidRPr="00790B3E" w:rsidRDefault="009E662E" w:rsidP="00F32A5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B523C" w14:textId="77777777" w:rsidR="009E662E" w:rsidRPr="00790B3E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C274" w14:textId="77777777" w:rsidR="009E662E" w:rsidRPr="00790B3E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C350" w14:textId="77777777" w:rsidR="009E662E" w:rsidRPr="00790B3E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D8D6" w14:textId="77777777" w:rsidR="009E662E" w:rsidRPr="00790B3E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5E7D" w14:textId="77777777" w:rsidR="009E662E" w:rsidRPr="00513153" w:rsidRDefault="009E662E" w:rsidP="00F32A5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</w:tbl>
    <w:p w14:paraId="5A0C9D4C" w14:textId="77777777" w:rsidR="00A6368F" w:rsidRPr="008D666A" w:rsidRDefault="00A6368F" w:rsidP="00A6368F">
      <w:pPr>
        <w:spacing w:after="120"/>
        <w:ind w:left="720"/>
        <w:rPr>
          <w:rFonts w:ascii="Times New Roman"/>
          <w:snapToGrid/>
          <w:color w:val="0000FF"/>
        </w:rPr>
      </w:pPr>
    </w:p>
    <w:p w14:paraId="30FB47B9" w14:textId="77777777" w:rsidR="00F03B5C" w:rsidRDefault="00625BB9">
      <w:pPr>
        <w:pStyle w:val="1"/>
      </w:pPr>
      <w:bookmarkStart w:id="13" w:name="_Toc393891312"/>
      <w:r>
        <w:rPr>
          <w:rFonts w:hint="eastAsia"/>
        </w:rPr>
        <w:t>测试结论与建议</w:t>
      </w:r>
      <w:bookmarkEnd w:id="13"/>
    </w:p>
    <w:p w14:paraId="32FB5940" w14:textId="77777777" w:rsidR="00EA2391" w:rsidRPr="00EA2391" w:rsidRDefault="00305543" w:rsidP="00EA2391">
      <w:pPr>
        <w:pStyle w:val="InfoBlue"/>
      </w:pPr>
      <w:r>
        <w:rPr>
          <w:rFonts w:hint="eastAsia"/>
        </w:rPr>
        <w:t>数据库中密码不要明文存储。</w:t>
      </w:r>
      <w:r w:rsidR="00F13E3B">
        <w:rPr>
          <w:rFonts w:hint="eastAsia"/>
        </w:rPr>
        <w:t>做好输入检测</w:t>
      </w:r>
      <w:r w:rsidR="00840DBD">
        <w:rPr>
          <w:rFonts w:hint="eastAsia"/>
        </w:rPr>
        <w:t>，以及边界绕过检测。</w:t>
      </w:r>
      <w:r w:rsidR="008F6C8F">
        <w:rPr>
          <w:rFonts w:hint="eastAsia"/>
        </w:rPr>
        <w:t>另外，</w:t>
      </w:r>
      <w:r w:rsidR="008F6C8F">
        <w:rPr>
          <w:rFonts w:hint="eastAsia"/>
        </w:rPr>
        <w:t>index</w:t>
      </w:r>
      <w:r w:rsidR="008F6C8F">
        <w:rPr>
          <w:rFonts w:hint="eastAsia"/>
        </w:rPr>
        <w:t>页面和</w:t>
      </w:r>
      <w:r w:rsidR="008F6C8F">
        <w:rPr>
          <w:rFonts w:hint="eastAsia"/>
        </w:rPr>
        <w:t>login</w:t>
      </w:r>
      <w:r w:rsidR="008F6C8F">
        <w:rPr>
          <w:rFonts w:hint="eastAsia"/>
        </w:rPr>
        <w:t>页面好像弄反了。</w:t>
      </w:r>
      <w:r w:rsidR="00EA2391">
        <w:br/>
      </w:r>
      <w:r w:rsidR="00EA2391">
        <w:rPr>
          <w:rFonts w:hint="eastAsia"/>
        </w:rPr>
        <w:br/>
      </w:r>
      <w:r w:rsidR="00EA2391">
        <w:rPr>
          <w:rFonts w:hint="eastAsia"/>
        </w:rPr>
        <w:t>最后是设计问题，为了保持系统的简洁性，管理员添加商家的功能实现为“更改用户的用户组”比较好，而不是每次添加都要重新注册一个用户。</w:t>
      </w:r>
      <w:r w:rsidR="00824D2F">
        <w:rPr>
          <w:rFonts w:hint="eastAsia"/>
        </w:rPr>
        <w:t>创建店铺</w:t>
      </w:r>
      <w:r w:rsidR="003209BF">
        <w:rPr>
          <w:rFonts w:hint="eastAsia"/>
        </w:rPr>
        <w:t>也不应该由管理员</w:t>
      </w:r>
      <w:r w:rsidR="00824D2F">
        <w:rPr>
          <w:rFonts w:hint="eastAsia"/>
        </w:rPr>
        <w:t>进行</w:t>
      </w:r>
      <w:r w:rsidR="003209BF">
        <w:rPr>
          <w:rFonts w:hint="eastAsia"/>
        </w:rPr>
        <w:t>，应该由商家自己</w:t>
      </w:r>
      <w:r w:rsidR="00824D2F">
        <w:rPr>
          <w:rFonts w:hint="eastAsia"/>
        </w:rPr>
        <w:t>创建</w:t>
      </w:r>
      <w:r w:rsidR="003209BF">
        <w:rPr>
          <w:rFonts w:hint="eastAsia"/>
        </w:rPr>
        <w:t>和编辑。</w:t>
      </w:r>
      <w:r w:rsidR="00824D2F">
        <w:rPr>
          <w:rFonts w:hint="eastAsia"/>
        </w:rPr>
        <w:t>按照你的设计，管理员在</w:t>
      </w:r>
      <w:r w:rsidR="00DC7D53">
        <w:rPr>
          <w:rFonts w:hint="eastAsia"/>
        </w:rPr>
        <w:t>创建店铺时，绑定的用户名可以不是商家，那还要添加商家功能干什么。</w:t>
      </w:r>
    </w:p>
    <w:sectPr w:rsidR="00EA2391" w:rsidRPr="00EA2391" w:rsidSect="005B1B8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0085FD" w14:textId="77777777" w:rsidR="00F46C38" w:rsidRDefault="00F46C38">
      <w:r>
        <w:separator/>
      </w:r>
    </w:p>
  </w:endnote>
  <w:endnote w:type="continuationSeparator" w:id="0">
    <w:p w14:paraId="4F4A34D4" w14:textId="77777777" w:rsidR="00F46C38" w:rsidRDefault="00F4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32A5D" w14:paraId="34FBF3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30FF69" w14:textId="77777777" w:rsidR="00F32A5D" w:rsidRDefault="00F32A5D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C32979" w14:textId="77777777" w:rsidR="00F32A5D" w:rsidRDefault="00F32A5D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1AF37D" w14:textId="77777777" w:rsidR="00F32A5D" w:rsidRDefault="00F32A5D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662E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 w:rsidR="009E662E">
            <w:fldChar w:fldCharType="begin"/>
          </w:r>
          <w:r w:rsidR="009E662E">
            <w:instrText xml:space="preserve"> NUMPAGES  \* MERGEFORMAT </w:instrText>
          </w:r>
          <w:r w:rsidR="009E662E">
            <w:fldChar w:fldCharType="separate"/>
          </w:r>
          <w:r w:rsidR="009E662E" w:rsidRPr="009E662E">
            <w:rPr>
              <w:rStyle w:val="a8"/>
              <w:noProof/>
            </w:rPr>
            <w:t>8</w:t>
          </w:r>
          <w:r w:rsidR="009E662E">
            <w:rPr>
              <w:rStyle w:val="a8"/>
              <w:noProof/>
            </w:rPr>
            <w:fldChar w:fldCharType="end"/>
          </w:r>
        </w:p>
      </w:tc>
    </w:tr>
  </w:tbl>
  <w:p w14:paraId="40BE2C93" w14:textId="77777777" w:rsidR="00F32A5D" w:rsidRDefault="00F32A5D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BCC4E" w14:textId="77777777" w:rsidR="00F46C38" w:rsidRDefault="00F46C38">
      <w:r>
        <w:separator/>
      </w:r>
    </w:p>
  </w:footnote>
  <w:footnote w:type="continuationSeparator" w:id="0">
    <w:p w14:paraId="775F64EE" w14:textId="77777777" w:rsidR="00F46C38" w:rsidRDefault="00F46C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32A5D" w14:paraId="6A7EAF42" w14:textId="77777777" w:rsidTr="00D24DCF">
      <w:tc>
        <w:tcPr>
          <w:tcW w:w="6379" w:type="dxa"/>
        </w:tcPr>
        <w:p w14:paraId="72E4D60B" w14:textId="77777777" w:rsidR="00F32A5D" w:rsidRDefault="009E662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F32A5D">
            <w:rPr>
              <w:rFonts w:ascii="Times New Roman" w:hint="eastAsia"/>
            </w:rPr>
            <w:t>&lt;</w:t>
          </w:r>
          <w:r w:rsidR="00F32A5D">
            <w:rPr>
              <w:rFonts w:ascii="Times New Roman" w:hint="eastAsia"/>
            </w:rPr>
            <w:t>项目名称</w:t>
          </w:r>
          <w:r w:rsidR="00F32A5D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FF44EC5" w14:textId="77777777" w:rsidR="00F32A5D" w:rsidRDefault="00F32A5D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32A5D" w14:paraId="3EA65601" w14:textId="77777777" w:rsidTr="00D24DCF">
      <w:tc>
        <w:tcPr>
          <w:tcW w:w="6379" w:type="dxa"/>
        </w:tcPr>
        <w:p w14:paraId="1916730F" w14:textId="77777777" w:rsidR="00F32A5D" w:rsidRDefault="009E662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32A5D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D48D880" w14:textId="77777777" w:rsidR="00F32A5D" w:rsidRDefault="00F32A5D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F32A5D" w14:paraId="05D0D7F6" w14:textId="77777777" w:rsidTr="00D24DCF">
      <w:tc>
        <w:tcPr>
          <w:tcW w:w="9558" w:type="dxa"/>
          <w:gridSpan w:val="2"/>
        </w:tcPr>
        <w:p w14:paraId="0E3E445A" w14:textId="77777777" w:rsidR="00F32A5D" w:rsidRDefault="00F32A5D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37F9B2BD" w14:textId="77777777" w:rsidR="00F32A5D" w:rsidRDefault="00F32A5D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A24"/>
    <w:rsid w:val="00001425"/>
    <w:rsid w:val="000044DE"/>
    <w:rsid w:val="00010992"/>
    <w:rsid w:val="0002564C"/>
    <w:rsid w:val="000305AF"/>
    <w:rsid w:val="0003185B"/>
    <w:rsid w:val="000332BC"/>
    <w:rsid w:val="000454C8"/>
    <w:rsid w:val="00050116"/>
    <w:rsid w:val="0005473A"/>
    <w:rsid w:val="000675DA"/>
    <w:rsid w:val="000728B1"/>
    <w:rsid w:val="00072D9B"/>
    <w:rsid w:val="0007478F"/>
    <w:rsid w:val="0007686F"/>
    <w:rsid w:val="00076A25"/>
    <w:rsid w:val="0009262A"/>
    <w:rsid w:val="000A5265"/>
    <w:rsid w:val="000B2529"/>
    <w:rsid w:val="000B5DE8"/>
    <w:rsid w:val="000C3296"/>
    <w:rsid w:val="000D503F"/>
    <w:rsid w:val="000D56CB"/>
    <w:rsid w:val="000E27F8"/>
    <w:rsid w:val="000E30BD"/>
    <w:rsid w:val="000E43AA"/>
    <w:rsid w:val="000F1651"/>
    <w:rsid w:val="000F778D"/>
    <w:rsid w:val="000F7F79"/>
    <w:rsid w:val="00101C00"/>
    <w:rsid w:val="00120039"/>
    <w:rsid w:val="00131345"/>
    <w:rsid w:val="00143DBB"/>
    <w:rsid w:val="00150CCE"/>
    <w:rsid w:val="00157323"/>
    <w:rsid w:val="0016113A"/>
    <w:rsid w:val="00162D65"/>
    <w:rsid w:val="00167042"/>
    <w:rsid w:val="00190CF2"/>
    <w:rsid w:val="001B15D3"/>
    <w:rsid w:val="001B5163"/>
    <w:rsid w:val="001C146E"/>
    <w:rsid w:val="001E31BF"/>
    <w:rsid w:val="001E43D7"/>
    <w:rsid w:val="001F2D91"/>
    <w:rsid w:val="0020382C"/>
    <w:rsid w:val="00211506"/>
    <w:rsid w:val="00215C61"/>
    <w:rsid w:val="002216B9"/>
    <w:rsid w:val="00265183"/>
    <w:rsid w:val="00271656"/>
    <w:rsid w:val="00271D08"/>
    <w:rsid w:val="002830B3"/>
    <w:rsid w:val="002866D0"/>
    <w:rsid w:val="00292D69"/>
    <w:rsid w:val="00292F2B"/>
    <w:rsid w:val="002A0DE0"/>
    <w:rsid w:val="002B2708"/>
    <w:rsid w:val="002B6CF5"/>
    <w:rsid w:val="002C17C4"/>
    <w:rsid w:val="002C735F"/>
    <w:rsid w:val="002D0F51"/>
    <w:rsid w:val="002D42EC"/>
    <w:rsid w:val="002D5914"/>
    <w:rsid w:val="002E71CC"/>
    <w:rsid w:val="003000CC"/>
    <w:rsid w:val="0030153D"/>
    <w:rsid w:val="00305543"/>
    <w:rsid w:val="00307DC6"/>
    <w:rsid w:val="00320074"/>
    <w:rsid w:val="003209BF"/>
    <w:rsid w:val="00335B9F"/>
    <w:rsid w:val="003400CA"/>
    <w:rsid w:val="0035274A"/>
    <w:rsid w:val="00395C55"/>
    <w:rsid w:val="003A09BF"/>
    <w:rsid w:val="003B6ADF"/>
    <w:rsid w:val="003C58E2"/>
    <w:rsid w:val="003E3DB4"/>
    <w:rsid w:val="003E7102"/>
    <w:rsid w:val="003E771C"/>
    <w:rsid w:val="003F4A24"/>
    <w:rsid w:val="004222F3"/>
    <w:rsid w:val="0042471F"/>
    <w:rsid w:val="00426156"/>
    <w:rsid w:val="004417ED"/>
    <w:rsid w:val="00447A44"/>
    <w:rsid w:val="00466411"/>
    <w:rsid w:val="0047111D"/>
    <w:rsid w:val="00477A3B"/>
    <w:rsid w:val="004834A9"/>
    <w:rsid w:val="00495AB1"/>
    <w:rsid w:val="004B0E53"/>
    <w:rsid w:val="004D4505"/>
    <w:rsid w:val="004D536E"/>
    <w:rsid w:val="004E4B43"/>
    <w:rsid w:val="004E5E22"/>
    <w:rsid w:val="004F106D"/>
    <w:rsid w:val="00513153"/>
    <w:rsid w:val="00524552"/>
    <w:rsid w:val="005336E1"/>
    <w:rsid w:val="00537105"/>
    <w:rsid w:val="00555086"/>
    <w:rsid w:val="005552AA"/>
    <w:rsid w:val="00562AE3"/>
    <w:rsid w:val="00571557"/>
    <w:rsid w:val="00574603"/>
    <w:rsid w:val="005962CE"/>
    <w:rsid w:val="005B1B8C"/>
    <w:rsid w:val="005B7AB9"/>
    <w:rsid w:val="005D4075"/>
    <w:rsid w:val="005E7E40"/>
    <w:rsid w:val="005F7068"/>
    <w:rsid w:val="006024BD"/>
    <w:rsid w:val="0060560C"/>
    <w:rsid w:val="0060630B"/>
    <w:rsid w:val="006104D3"/>
    <w:rsid w:val="006128B3"/>
    <w:rsid w:val="00614542"/>
    <w:rsid w:val="0062091F"/>
    <w:rsid w:val="00625BB9"/>
    <w:rsid w:val="00634846"/>
    <w:rsid w:val="00657F7C"/>
    <w:rsid w:val="00660F3C"/>
    <w:rsid w:val="00661504"/>
    <w:rsid w:val="0066405D"/>
    <w:rsid w:val="006702FE"/>
    <w:rsid w:val="00676AB9"/>
    <w:rsid w:val="00681255"/>
    <w:rsid w:val="00687647"/>
    <w:rsid w:val="00691C3B"/>
    <w:rsid w:val="00696C80"/>
    <w:rsid w:val="006A2737"/>
    <w:rsid w:val="006A5FB5"/>
    <w:rsid w:val="006A64AF"/>
    <w:rsid w:val="006B174E"/>
    <w:rsid w:val="006B5D54"/>
    <w:rsid w:val="006F01C1"/>
    <w:rsid w:val="00706643"/>
    <w:rsid w:val="00706A21"/>
    <w:rsid w:val="00714708"/>
    <w:rsid w:val="00730752"/>
    <w:rsid w:val="00731D30"/>
    <w:rsid w:val="007324D8"/>
    <w:rsid w:val="00737CF6"/>
    <w:rsid w:val="00740123"/>
    <w:rsid w:val="00742F26"/>
    <w:rsid w:val="007472AF"/>
    <w:rsid w:val="007475D5"/>
    <w:rsid w:val="00752A83"/>
    <w:rsid w:val="007614BC"/>
    <w:rsid w:val="007633BD"/>
    <w:rsid w:val="0076549F"/>
    <w:rsid w:val="00767F12"/>
    <w:rsid w:val="00774536"/>
    <w:rsid w:val="00775C17"/>
    <w:rsid w:val="00776236"/>
    <w:rsid w:val="00776F13"/>
    <w:rsid w:val="00776F3D"/>
    <w:rsid w:val="00790B3E"/>
    <w:rsid w:val="0079199A"/>
    <w:rsid w:val="007A5555"/>
    <w:rsid w:val="007B0164"/>
    <w:rsid w:val="007C1A92"/>
    <w:rsid w:val="007D5094"/>
    <w:rsid w:val="007F0A31"/>
    <w:rsid w:val="007F35AF"/>
    <w:rsid w:val="007F49E1"/>
    <w:rsid w:val="007F4B7C"/>
    <w:rsid w:val="007F7C31"/>
    <w:rsid w:val="008136A6"/>
    <w:rsid w:val="0081462A"/>
    <w:rsid w:val="00824D2F"/>
    <w:rsid w:val="008273F3"/>
    <w:rsid w:val="00835F72"/>
    <w:rsid w:val="00836E8B"/>
    <w:rsid w:val="00840DBD"/>
    <w:rsid w:val="00844740"/>
    <w:rsid w:val="00851491"/>
    <w:rsid w:val="0085793B"/>
    <w:rsid w:val="00886C0A"/>
    <w:rsid w:val="008872B7"/>
    <w:rsid w:val="008A050A"/>
    <w:rsid w:val="008C760D"/>
    <w:rsid w:val="008D666A"/>
    <w:rsid w:val="008E1854"/>
    <w:rsid w:val="008E1AA7"/>
    <w:rsid w:val="008F53D3"/>
    <w:rsid w:val="008F6C8F"/>
    <w:rsid w:val="00901A7A"/>
    <w:rsid w:val="00920BC8"/>
    <w:rsid w:val="00924227"/>
    <w:rsid w:val="009277CB"/>
    <w:rsid w:val="0093381A"/>
    <w:rsid w:val="00941249"/>
    <w:rsid w:val="00955DC2"/>
    <w:rsid w:val="00956028"/>
    <w:rsid w:val="0095686C"/>
    <w:rsid w:val="009708EC"/>
    <w:rsid w:val="009A01E2"/>
    <w:rsid w:val="009A156F"/>
    <w:rsid w:val="009A3432"/>
    <w:rsid w:val="009A56D8"/>
    <w:rsid w:val="009A5CFF"/>
    <w:rsid w:val="009B3363"/>
    <w:rsid w:val="009B7171"/>
    <w:rsid w:val="009C7261"/>
    <w:rsid w:val="009E01E3"/>
    <w:rsid w:val="009E03BE"/>
    <w:rsid w:val="009E662E"/>
    <w:rsid w:val="009F3CF7"/>
    <w:rsid w:val="00A07A93"/>
    <w:rsid w:val="00A2235A"/>
    <w:rsid w:val="00A2571A"/>
    <w:rsid w:val="00A25C0D"/>
    <w:rsid w:val="00A43755"/>
    <w:rsid w:val="00A6368F"/>
    <w:rsid w:val="00A70591"/>
    <w:rsid w:val="00A76715"/>
    <w:rsid w:val="00AB65D6"/>
    <w:rsid w:val="00AC4CA3"/>
    <w:rsid w:val="00AD44FB"/>
    <w:rsid w:val="00AD6F33"/>
    <w:rsid w:val="00B01E70"/>
    <w:rsid w:val="00B16FC5"/>
    <w:rsid w:val="00B1725A"/>
    <w:rsid w:val="00B1782F"/>
    <w:rsid w:val="00B3540B"/>
    <w:rsid w:val="00B35A39"/>
    <w:rsid w:val="00B43080"/>
    <w:rsid w:val="00B46746"/>
    <w:rsid w:val="00B4737F"/>
    <w:rsid w:val="00B54364"/>
    <w:rsid w:val="00B56A7C"/>
    <w:rsid w:val="00B57309"/>
    <w:rsid w:val="00B90DCB"/>
    <w:rsid w:val="00B96798"/>
    <w:rsid w:val="00BA6E83"/>
    <w:rsid w:val="00BC228A"/>
    <w:rsid w:val="00BC2634"/>
    <w:rsid w:val="00BD1C35"/>
    <w:rsid w:val="00BE07F3"/>
    <w:rsid w:val="00BF03CF"/>
    <w:rsid w:val="00BF11EB"/>
    <w:rsid w:val="00BF1575"/>
    <w:rsid w:val="00BF3152"/>
    <w:rsid w:val="00BF58B4"/>
    <w:rsid w:val="00BF6954"/>
    <w:rsid w:val="00C0659D"/>
    <w:rsid w:val="00C07017"/>
    <w:rsid w:val="00C076D8"/>
    <w:rsid w:val="00C11861"/>
    <w:rsid w:val="00C14780"/>
    <w:rsid w:val="00C171D6"/>
    <w:rsid w:val="00C22D91"/>
    <w:rsid w:val="00C31A9E"/>
    <w:rsid w:val="00C41C14"/>
    <w:rsid w:val="00C5163B"/>
    <w:rsid w:val="00C52AAC"/>
    <w:rsid w:val="00C632C8"/>
    <w:rsid w:val="00C6379D"/>
    <w:rsid w:val="00C87074"/>
    <w:rsid w:val="00C93BE1"/>
    <w:rsid w:val="00C94175"/>
    <w:rsid w:val="00C9707C"/>
    <w:rsid w:val="00CA7540"/>
    <w:rsid w:val="00CB3465"/>
    <w:rsid w:val="00CB6F7F"/>
    <w:rsid w:val="00CD0DF7"/>
    <w:rsid w:val="00CD68FD"/>
    <w:rsid w:val="00D01B8A"/>
    <w:rsid w:val="00D02A78"/>
    <w:rsid w:val="00D11163"/>
    <w:rsid w:val="00D166B5"/>
    <w:rsid w:val="00D24DCF"/>
    <w:rsid w:val="00D25D26"/>
    <w:rsid w:val="00D36288"/>
    <w:rsid w:val="00D4511E"/>
    <w:rsid w:val="00D53588"/>
    <w:rsid w:val="00D64043"/>
    <w:rsid w:val="00D67C01"/>
    <w:rsid w:val="00D71D88"/>
    <w:rsid w:val="00D7790C"/>
    <w:rsid w:val="00D77C3B"/>
    <w:rsid w:val="00D80D6D"/>
    <w:rsid w:val="00D9286B"/>
    <w:rsid w:val="00D949EA"/>
    <w:rsid w:val="00DA16E2"/>
    <w:rsid w:val="00DA2E87"/>
    <w:rsid w:val="00DA447A"/>
    <w:rsid w:val="00DA6328"/>
    <w:rsid w:val="00DC5C99"/>
    <w:rsid w:val="00DC755F"/>
    <w:rsid w:val="00DC7D53"/>
    <w:rsid w:val="00DD039A"/>
    <w:rsid w:val="00DD71ED"/>
    <w:rsid w:val="00DD7555"/>
    <w:rsid w:val="00DD7B27"/>
    <w:rsid w:val="00DE2897"/>
    <w:rsid w:val="00E1457C"/>
    <w:rsid w:val="00E161EC"/>
    <w:rsid w:val="00E204BB"/>
    <w:rsid w:val="00E21CF5"/>
    <w:rsid w:val="00E263EE"/>
    <w:rsid w:val="00E36DCD"/>
    <w:rsid w:val="00E603FF"/>
    <w:rsid w:val="00E672A3"/>
    <w:rsid w:val="00EA2391"/>
    <w:rsid w:val="00EB000C"/>
    <w:rsid w:val="00EB083D"/>
    <w:rsid w:val="00EC1AAD"/>
    <w:rsid w:val="00EC1C3C"/>
    <w:rsid w:val="00EC52E9"/>
    <w:rsid w:val="00ED430A"/>
    <w:rsid w:val="00EE2722"/>
    <w:rsid w:val="00EE55C5"/>
    <w:rsid w:val="00EE5F35"/>
    <w:rsid w:val="00EF2D97"/>
    <w:rsid w:val="00EF4CE5"/>
    <w:rsid w:val="00F03B5C"/>
    <w:rsid w:val="00F1061A"/>
    <w:rsid w:val="00F13E3B"/>
    <w:rsid w:val="00F16658"/>
    <w:rsid w:val="00F24601"/>
    <w:rsid w:val="00F30896"/>
    <w:rsid w:val="00F30D67"/>
    <w:rsid w:val="00F32A5D"/>
    <w:rsid w:val="00F46C38"/>
    <w:rsid w:val="00F50513"/>
    <w:rsid w:val="00F51720"/>
    <w:rsid w:val="00F554B7"/>
    <w:rsid w:val="00F66ABF"/>
    <w:rsid w:val="00F85EE9"/>
    <w:rsid w:val="00F907FC"/>
    <w:rsid w:val="00FA1775"/>
    <w:rsid w:val="00FA4862"/>
    <w:rsid w:val="00FB0255"/>
    <w:rsid w:val="00FC0397"/>
    <w:rsid w:val="00FC28FA"/>
    <w:rsid w:val="00FD0ECD"/>
    <w:rsid w:val="00FD4300"/>
    <w:rsid w:val="00FD4D81"/>
    <w:rsid w:val="00FE06D1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6767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1B8C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rsid w:val="005B1B8C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5B1B8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B1B8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5B1B8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5B1B8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5B1B8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B1B8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B1B8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5B1B8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5B1B8C"/>
    <w:pPr>
      <w:ind w:left="900" w:hanging="900"/>
    </w:pPr>
  </w:style>
  <w:style w:type="paragraph" w:customStyle="1" w:styleId="Paragraph2">
    <w:name w:val="Paragraph2"/>
    <w:basedOn w:val="a"/>
    <w:rsid w:val="005B1B8C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5B1B8C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5B1B8C"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rsid w:val="005B1B8C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rsid w:val="005B1B8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5B1B8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5B1B8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5B1B8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5B1B8C"/>
  </w:style>
  <w:style w:type="paragraph" w:customStyle="1" w:styleId="Bullet1">
    <w:name w:val="Bullet1"/>
    <w:basedOn w:val="a"/>
    <w:rsid w:val="005B1B8C"/>
    <w:pPr>
      <w:ind w:left="720" w:hanging="432"/>
    </w:pPr>
  </w:style>
  <w:style w:type="paragraph" w:customStyle="1" w:styleId="Bullet2">
    <w:name w:val="Bullet2"/>
    <w:basedOn w:val="a"/>
    <w:rsid w:val="005B1B8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5B1B8C"/>
    <w:pPr>
      <w:keepLines/>
      <w:spacing w:after="120"/>
    </w:pPr>
  </w:style>
  <w:style w:type="paragraph" w:styleId="a9">
    <w:name w:val="Body Text"/>
    <w:basedOn w:val="a"/>
    <w:rsid w:val="005B1B8C"/>
    <w:pPr>
      <w:keepLines/>
      <w:spacing w:after="120"/>
      <w:ind w:left="720"/>
    </w:pPr>
  </w:style>
  <w:style w:type="paragraph" w:styleId="aa">
    <w:name w:val="Document Map"/>
    <w:basedOn w:val="a"/>
    <w:semiHidden/>
    <w:rsid w:val="005B1B8C"/>
    <w:pPr>
      <w:shd w:val="clear" w:color="auto" w:fill="000080"/>
    </w:pPr>
  </w:style>
  <w:style w:type="character" w:styleId="ab">
    <w:name w:val="footnote reference"/>
    <w:semiHidden/>
    <w:rsid w:val="005B1B8C"/>
    <w:rPr>
      <w:sz w:val="20"/>
      <w:vertAlign w:val="superscript"/>
    </w:rPr>
  </w:style>
  <w:style w:type="paragraph" w:styleId="ac">
    <w:name w:val="footnote text"/>
    <w:basedOn w:val="a"/>
    <w:semiHidden/>
    <w:rsid w:val="005B1B8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5B1B8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5B1B8C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5B1B8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5B1B8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5B1B8C"/>
    <w:pPr>
      <w:ind w:left="600"/>
    </w:pPr>
  </w:style>
  <w:style w:type="paragraph" w:styleId="50">
    <w:name w:val="toc 5"/>
    <w:basedOn w:val="a"/>
    <w:next w:val="a"/>
    <w:autoRedefine/>
    <w:semiHidden/>
    <w:rsid w:val="005B1B8C"/>
    <w:pPr>
      <w:ind w:left="800"/>
    </w:pPr>
  </w:style>
  <w:style w:type="paragraph" w:styleId="60">
    <w:name w:val="toc 6"/>
    <w:basedOn w:val="a"/>
    <w:next w:val="a"/>
    <w:autoRedefine/>
    <w:semiHidden/>
    <w:rsid w:val="005B1B8C"/>
    <w:pPr>
      <w:ind w:left="1000"/>
    </w:pPr>
  </w:style>
  <w:style w:type="paragraph" w:styleId="70">
    <w:name w:val="toc 7"/>
    <w:basedOn w:val="a"/>
    <w:next w:val="a"/>
    <w:autoRedefine/>
    <w:semiHidden/>
    <w:rsid w:val="005B1B8C"/>
    <w:pPr>
      <w:ind w:left="1200"/>
    </w:pPr>
  </w:style>
  <w:style w:type="paragraph" w:styleId="80">
    <w:name w:val="toc 8"/>
    <w:basedOn w:val="a"/>
    <w:next w:val="a"/>
    <w:autoRedefine/>
    <w:semiHidden/>
    <w:rsid w:val="005B1B8C"/>
    <w:pPr>
      <w:ind w:left="1400"/>
    </w:pPr>
  </w:style>
  <w:style w:type="paragraph" w:styleId="90">
    <w:name w:val="toc 9"/>
    <w:basedOn w:val="a"/>
    <w:next w:val="a"/>
    <w:autoRedefine/>
    <w:semiHidden/>
    <w:rsid w:val="005B1B8C"/>
    <w:pPr>
      <w:ind w:left="1600"/>
    </w:pPr>
  </w:style>
  <w:style w:type="paragraph" w:styleId="ad">
    <w:name w:val="Body Text Indent"/>
    <w:basedOn w:val="a"/>
    <w:rsid w:val="005B1B8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5B1B8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5B1B8C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D25D26"/>
    <w:pPr>
      <w:spacing w:after="120"/>
      <w:ind w:left="720"/>
    </w:pPr>
    <w:rPr>
      <w:rFonts w:ascii="Times New Roman"/>
    </w:rPr>
  </w:style>
  <w:style w:type="character" w:styleId="ae">
    <w:name w:val="Hyperlink"/>
    <w:rsid w:val="005B1B8C"/>
    <w:rPr>
      <w:color w:val="0000FF"/>
      <w:u w:val="single"/>
    </w:rPr>
  </w:style>
  <w:style w:type="character" w:styleId="FollowedHyperlink">
    <w:name w:val="FollowedHyperlink"/>
    <w:rsid w:val="005B1B8C"/>
    <w:rPr>
      <w:color w:val="800080"/>
      <w:u w:val="single"/>
    </w:rPr>
  </w:style>
  <w:style w:type="character" w:customStyle="1" w:styleId="tw4winMark">
    <w:name w:val="tw4winMark"/>
    <w:rsid w:val="005B1B8C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5B1B8C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sid w:val="005B1B8C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5B1B8C"/>
    <w:rPr>
      <w:color w:val="0000FF"/>
    </w:rPr>
  </w:style>
  <w:style w:type="character" w:customStyle="1" w:styleId="tw4winPopup">
    <w:name w:val="tw4winPopup"/>
    <w:rsid w:val="005B1B8C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5B1B8C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5B1B8C"/>
    <w:rPr>
      <w:rFonts w:ascii="Courier New" w:hAnsi="Courier New"/>
      <w:noProof w:val="0"/>
      <w:color w:val="808080"/>
    </w:rPr>
  </w:style>
  <w:style w:type="character" w:customStyle="1" w:styleId="10">
    <w:name w:val="标题 1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字符"/>
    <w:basedOn w:val="a0"/>
    <w:link w:val="2"/>
    <w:rsid w:val="00B01E70"/>
    <w:rPr>
      <w:rFonts w:ascii="宋体"/>
      <w:b/>
      <w:snapToGrid w:val="0"/>
    </w:rPr>
  </w:style>
  <w:style w:type="table" w:styleId="af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\Users\Haibo\Documents\YHB\JobRelevant\Course-Related\2014-大二暑期大作业\文档模板\测试报告.dot</Template>
  <TotalTime>544</TotalTime>
  <Pages>8</Pages>
  <Words>643</Words>
  <Characters>3670</Characters>
  <Application>Microsoft Macintosh Word</Application>
  <DocSecurity>0</DocSecurity>
  <Lines>30</Lines>
  <Paragraphs>8</Paragraphs>
  <ScaleCrop>false</ScaleCrop>
  <Company>&lt;SJTU&gt;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路 尹</cp:lastModifiedBy>
  <cp:revision>291</cp:revision>
  <dcterms:created xsi:type="dcterms:W3CDTF">2014-07-21T08:17:00Z</dcterms:created>
  <dcterms:modified xsi:type="dcterms:W3CDTF">2014-08-20T14:16:00Z</dcterms:modified>
</cp:coreProperties>
</file>